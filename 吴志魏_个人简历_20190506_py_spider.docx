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7969F7" w14:textId="77777777" w:rsidR="00245F71" w:rsidRPr="00132FE0" w:rsidRDefault="00245F71" w:rsidP="00BC1C36">
      <w:pPr>
        <w:pStyle w:val="Heading1"/>
        <w:spacing w:before="0" w:after="0" w:line="480" w:lineRule="auto"/>
        <w:jc w:val="center"/>
        <w:rPr>
          <w:rFonts w:ascii="Times New Roman" w:eastAsia="华文中宋" w:hAnsi="Times New Roman" w:cs="Times New Roman"/>
        </w:rPr>
      </w:pPr>
      <w:bookmarkStart w:id="0" w:name="_Toc1477048"/>
      <w:proofErr w:type="gramStart"/>
      <w:r w:rsidRPr="00132FE0">
        <w:rPr>
          <w:rFonts w:ascii="Times New Roman" w:eastAsia="华文中宋" w:hAnsi="Times New Roman" w:cs="Times New Roman"/>
        </w:rPr>
        <w:t>个</w:t>
      </w:r>
      <w:proofErr w:type="gramEnd"/>
      <w:r w:rsidRPr="00132FE0">
        <w:rPr>
          <w:rFonts w:ascii="Times New Roman" w:eastAsia="华文中宋" w:hAnsi="Times New Roman" w:cs="Times New Roman"/>
        </w:rPr>
        <w:t xml:space="preserve"> </w:t>
      </w:r>
      <w:r w:rsidRPr="00132FE0">
        <w:rPr>
          <w:rFonts w:ascii="Times New Roman" w:eastAsia="华文中宋" w:hAnsi="Times New Roman" w:cs="Times New Roman"/>
        </w:rPr>
        <w:t>人</w:t>
      </w:r>
      <w:r w:rsidRPr="00132FE0">
        <w:rPr>
          <w:rFonts w:ascii="Times New Roman" w:eastAsia="华文中宋" w:hAnsi="Times New Roman" w:cs="Times New Roman"/>
        </w:rPr>
        <w:t xml:space="preserve"> </w:t>
      </w:r>
      <w:r w:rsidRPr="00132FE0">
        <w:rPr>
          <w:rFonts w:ascii="Times New Roman" w:eastAsia="华文中宋" w:hAnsi="Times New Roman" w:cs="Times New Roman"/>
        </w:rPr>
        <w:t>简</w:t>
      </w:r>
      <w:r w:rsidRPr="00132FE0">
        <w:rPr>
          <w:rFonts w:ascii="Times New Roman" w:eastAsia="华文中宋" w:hAnsi="Times New Roman" w:cs="Times New Roman"/>
        </w:rPr>
        <w:t xml:space="preserve"> </w:t>
      </w:r>
      <w:r w:rsidRPr="00132FE0">
        <w:rPr>
          <w:rFonts w:ascii="Times New Roman" w:eastAsia="华文中宋" w:hAnsi="Times New Roman" w:cs="Times New Roman"/>
        </w:rPr>
        <w:t>历</w:t>
      </w:r>
      <w:bookmarkEnd w:id="0"/>
    </w:p>
    <w:p w14:paraId="0BE305B8" w14:textId="66CDE3EE" w:rsidR="00245F71" w:rsidRPr="00132FE0" w:rsidRDefault="003931B3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1" w:name="_Toc1477049"/>
      <w:r w:rsidRPr="00132FE0"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 wp14:anchorId="285A3337" wp14:editId="3798E203">
            <wp:simplePos x="0" y="0"/>
            <wp:positionH relativeFrom="column">
              <wp:posOffset>4202166</wp:posOffset>
            </wp:positionH>
            <wp:positionV relativeFrom="paragraph">
              <wp:posOffset>108585</wp:posOffset>
            </wp:positionV>
            <wp:extent cx="1189355" cy="15855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58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F71" w:rsidRPr="00132FE0">
        <w:rPr>
          <w:rFonts w:ascii="Times New Roman" w:hAnsi="Times New Roman"/>
        </w:rPr>
        <w:t>个人概况</w:t>
      </w:r>
      <w:bookmarkEnd w:id="1"/>
    </w:p>
    <w:p w14:paraId="1F5F2748" w14:textId="48CACDDC" w:rsidR="002B3516" w:rsidRPr="00132FE0" w:rsidRDefault="002B3516" w:rsidP="00BC1C36">
      <w:pPr>
        <w:adjustRightInd w:val="0"/>
        <w:snapToGrid w:val="0"/>
        <w:rPr>
          <w:rFonts w:ascii="Times New Roman" w:eastAsia="微软雅黑" w:hAnsi="Times New Roman" w:cs="Times New Roman"/>
        </w:rPr>
      </w:pPr>
      <w:r w:rsidRPr="00132FE0">
        <w:rPr>
          <w:rFonts w:ascii="Times New Roman" w:eastAsia="微软雅黑" w:hAnsi="Times New Roman" w:cs="Times New Roman"/>
        </w:rPr>
        <w:t>姓名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245F71" w:rsidRPr="00132FE0">
        <w:rPr>
          <w:rFonts w:ascii="Times New Roman" w:hAnsi="Times New Roman" w:cs="Times New Roman"/>
          <w:b/>
          <w:u w:val="single"/>
        </w:rPr>
        <w:t>吴志魏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8E544D" w:rsidRPr="00132FE0">
        <w:rPr>
          <w:rFonts w:ascii="Times New Roman" w:hAnsi="Times New Roman" w:cs="Times New Roman"/>
        </w:rPr>
        <w:t xml:space="preserve"> </w:t>
      </w:r>
      <w:r w:rsidRPr="00132FE0">
        <w:rPr>
          <w:rFonts w:ascii="Times New Roman" w:eastAsia="微软雅黑" w:hAnsi="Times New Roman" w:cs="Times New Roman"/>
        </w:rPr>
        <w:t>性别</w:t>
      </w:r>
      <w:r w:rsidR="008E544D" w:rsidRPr="00132FE0">
        <w:rPr>
          <w:rFonts w:ascii="Times New Roman" w:eastAsia="微软雅黑" w:hAnsi="Times New Roman" w:cs="Times New Roman"/>
        </w:rPr>
        <w:t>:</w:t>
      </w:r>
      <w:r w:rsidR="007C1672" w:rsidRPr="00132FE0">
        <w:rPr>
          <w:rFonts w:ascii="Times New Roman" w:eastAsia="微软雅黑" w:hAnsi="Times New Roman" w:cs="Times New Roman"/>
        </w:rPr>
        <w:t xml:space="preserve"> </w:t>
      </w:r>
      <w:r w:rsidR="007C1672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DF0C9F" w:rsidRPr="00132FE0">
        <w:rPr>
          <w:rFonts w:ascii="Times New Roman" w:hAnsi="Times New Roman" w:cs="Times New Roman"/>
          <w:b/>
          <w:u w:val="single"/>
        </w:rPr>
        <w:t>男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254FA5" w:rsidRPr="00132FE0">
        <w:rPr>
          <w:rFonts w:ascii="Times New Roman" w:eastAsia="微软雅黑" w:hAnsi="Times New Roman" w:cs="Times New Roman"/>
          <w:color w:val="FFFFFF" w:themeColor="background1"/>
          <w:u w:val="single"/>
        </w:rPr>
        <w:t>1</w:t>
      </w:r>
    </w:p>
    <w:p w14:paraId="2072BAEB" w14:textId="5918D423" w:rsidR="002B3516" w:rsidRPr="00132FE0" w:rsidRDefault="002B3516" w:rsidP="00BC1C36">
      <w:pPr>
        <w:adjustRightInd w:val="0"/>
        <w:snapToGrid w:val="0"/>
        <w:rPr>
          <w:rFonts w:ascii="Times New Roman" w:eastAsia="微软雅黑" w:hAnsi="Times New Roman" w:cs="Times New Roman"/>
        </w:rPr>
      </w:pPr>
      <w:r w:rsidRPr="00132FE0">
        <w:rPr>
          <w:rFonts w:ascii="Times New Roman" w:eastAsia="微软雅黑" w:hAnsi="Times New Roman" w:cs="Times New Roman"/>
        </w:rPr>
        <w:t>毕业院校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DF0C9F" w:rsidRPr="00132FE0">
        <w:rPr>
          <w:rFonts w:ascii="Times New Roman" w:hAnsi="Times New Roman" w:cs="Times New Roman"/>
          <w:b/>
          <w:u w:val="single"/>
        </w:rPr>
        <w:t>上海大学</w:t>
      </w:r>
      <w:r w:rsidR="00254FA5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8E544D" w:rsidRPr="00132FE0">
        <w:rPr>
          <w:rFonts w:ascii="Times New Roman" w:eastAsia="微软雅黑" w:hAnsi="Times New Roman" w:cs="Times New Roman"/>
          <w:sz w:val="20"/>
        </w:rPr>
        <w:t xml:space="preserve"> </w:t>
      </w:r>
      <w:r w:rsidRPr="00132FE0">
        <w:rPr>
          <w:rFonts w:ascii="Times New Roman" w:eastAsia="微软雅黑" w:hAnsi="Times New Roman" w:cs="Times New Roman"/>
        </w:rPr>
        <w:t>专业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bookmarkStart w:id="2" w:name="_Hlk4705757"/>
      <w:r w:rsidR="007C1672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DF0C9F" w:rsidRPr="00132FE0">
        <w:rPr>
          <w:rFonts w:ascii="Times New Roman" w:hAnsi="Times New Roman" w:cs="Times New Roman"/>
          <w:b/>
          <w:u w:val="single"/>
        </w:rPr>
        <w:t>凝聚态物理</w:t>
      </w:r>
      <w:r w:rsidR="007C1672" w:rsidRPr="00132FE0">
        <w:rPr>
          <w:rFonts w:ascii="Times New Roman" w:hAnsi="Times New Roman" w:cs="Times New Roman"/>
          <w:u w:val="single"/>
        </w:rPr>
        <w:t xml:space="preserve"> </w:t>
      </w:r>
      <w:bookmarkEnd w:id="2"/>
      <w:r w:rsidR="007C1672" w:rsidRPr="00132FE0">
        <w:rPr>
          <w:rFonts w:ascii="Times New Roman" w:eastAsia="微软雅黑" w:hAnsi="Times New Roman" w:cs="Times New Roman"/>
        </w:rPr>
        <w:t xml:space="preserve">  </w:t>
      </w:r>
      <w:r w:rsidR="00BA47D5" w:rsidRPr="00132FE0">
        <w:rPr>
          <w:rFonts w:ascii="Times New Roman" w:eastAsia="微软雅黑" w:hAnsi="Times New Roman" w:cs="Times New Roman"/>
        </w:rPr>
        <w:t>最高</w:t>
      </w:r>
      <w:r w:rsidR="008E544D" w:rsidRPr="00132FE0">
        <w:rPr>
          <w:rFonts w:ascii="Times New Roman" w:eastAsia="微软雅黑" w:hAnsi="Times New Roman" w:cs="Times New Roman"/>
        </w:rPr>
        <w:t>学历</w:t>
      </w:r>
      <w:r w:rsidR="008E544D" w:rsidRPr="00132FE0">
        <w:rPr>
          <w:rFonts w:ascii="Times New Roman" w:eastAsia="微软雅黑" w:hAnsi="Times New Roman" w:cs="Times New Roman"/>
        </w:rPr>
        <w:t>:</w:t>
      </w:r>
      <w:r w:rsidR="007C1672" w:rsidRPr="00132FE0">
        <w:rPr>
          <w:rFonts w:ascii="Times New Roman" w:eastAsia="微软雅黑" w:hAnsi="Times New Roman" w:cs="Times New Roman"/>
        </w:rPr>
        <w:t xml:space="preserve"> </w:t>
      </w:r>
      <w:r w:rsidR="007C1672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AE21DC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8E544D" w:rsidRPr="00132FE0">
        <w:rPr>
          <w:rFonts w:ascii="Times New Roman" w:hAnsi="Times New Roman" w:cs="Times New Roman"/>
          <w:b/>
          <w:u w:val="single"/>
        </w:rPr>
        <w:t>硕士</w:t>
      </w:r>
      <w:r w:rsidR="00365EF0" w:rsidRPr="00132FE0">
        <w:rPr>
          <w:rFonts w:ascii="Times New Roman" w:hAnsi="Times New Roman" w:cs="Times New Roman"/>
          <w:b/>
          <w:u w:val="single"/>
        </w:rPr>
        <w:t xml:space="preserve"> </w:t>
      </w:r>
      <w:r w:rsidR="00AE21DC" w:rsidRPr="00132FE0">
        <w:rPr>
          <w:rFonts w:ascii="Times New Roman" w:hAnsi="Times New Roman" w:cs="Times New Roman"/>
          <w:u w:val="single"/>
        </w:rPr>
        <w:t xml:space="preserve"> </w:t>
      </w:r>
      <w:r w:rsidR="00AE21DC" w:rsidRPr="00132FE0">
        <w:rPr>
          <w:rFonts w:ascii="Times New Roman" w:hAnsi="Times New Roman" w:cs="Times New Roman"/>
          <w:color w:val="FFFFFF" w:themeColor="background1"/>
          <w:u w:val="single"/>
        </w:rPr>
        <w:t>1</w:t>
      </w:r>
    </w:p>
    <w:p w14:paraId="6C7980F7" w14:textId="167A619A" w:rsidR="002B3516" w:rsidRPr="00132FE0" w:rsidRDefault="00DF0C9F" w:rsidP="00BC1C36">
      <w:pPr>
        <w:adjustRightInd w:val="0"/>
        <w:snapToGrid w:val="0"/>
        <w:rPr>
          <w:rFonts w:ascii="Times New Roman" w:eastAsia="微软雅黑" w:hAnsi="Times New Roman" w:cs="Times New Roman"/>
        </w:rPr>
      </w:pPr>
      <w:r w:rsidRPr="00132FE0">
        <w:rPr>
          <w:rFonts w:ascii="Times New Roman" w:eastAsia="微软雅黑" w:hAnsi="Times New Roman" w:cs="Times New Roman"/>
        </w:rPr>
        <w:t>手机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r w:rsidR="007C1672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Pr="00132FE0">
        <w:rPr>
          <w:rFonts w:ascii="Times New Roman" w:eastAsia="微软雅黑" w:hAnsi="Times New Roman" w:cs="Times New Roman"/>
          <w:u w:val="single"/>
        </w:rPr>
        <w:t>15201933129</w:t>
      </w:r>
      <w:r w:rsidR="007C1672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8E544D" w:rsidRPr="00132FE0">
        <w:rPr>
          <w:rFonts w:ascii="Times New Roman" w:eastAsia="微软雅黑" w:hAnsi="Times New Roman" w:cs="Times New Roman"/>
        </w:rPr>
        <w:t xml:space="preserve"> </w:t>
      </w:r>
      <w:r w:rsidR="002B3516" w:rsidRPr="00132FE0">
        <w:rPr>
          <w:rFonts w:ascii="Times New Roman" w:eastAsia="微软雅黑" w:hAnsi="Times New Roman" w:cs="Times New Roman"/>
        </w:rPr>
        <w:t>电子邮件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bookmarkStart w:id="3" w:name="_Hlk4705526"/>
      <w:r w:rsidR="007C1672" w:rsidRPr="00132FE0">
        <w:rPr>
          <w:rFonts w:ascii="Times New Roman" w:eastAsia="微软雅黑" w:hAnsi="Times New Roman" w:cs="Times New Roman"/>
          <w:u w:val="single"/>
        </w:rPr>
        <w:t xml:space="preserve">  </w:t>
      </w:r>
      <w:proofErr w:type="gramStart"/>
      <w:r w:rsidR="007C1672" w:rsidRPr="00132FE0">
        <w:rPr>
          <w:rFonts w:ascii="Times New Roman" w:eastAsia="微软雅黑" w:hAnsi="Times New Roman" w:cs="Times New Roman"/>
          <w:u w:val="single"/>
        </w:rPr>
        <w:t>DreamingTech@163.com</w:t>
      </w:r>
      <w:r w:rsidR="00AE21DC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AE21DC" w:rsidRPr="00132FE0">
        <w:rPr>
          <w:rFonts w:ascii="Times New Roman" w:eastAsia="微软雅黑" w:hAnsi="Times New Roman" w:cs="Times New Roman"/>
          <w:color w:val="FFFFFF" w:themeColor="background1"/>
          <w:u w:val="single"/>
        </w:rPr>
        <w:t>1</w:t>
      </w:r>
      <w:bookmarkEnd w:id="3"/>
      <w:proofErr w:type="gramEnd"/>
    </w:p>
    <w:p w14:paraId="0C557B65" w14:textId="648374BF" w:rsidR="002B3516" w:rsidRPr="00132FE0" w:rsidRDefault="002B3516" w:rsidP="00BC1C36">
      <w:pPr>
        <w:adjustRightInd w:val="0"/>
        <w:snapToGrid w:val="0"/>
        <w:rPr>
          <w:rFonts w:ascii="Times New Roman" w:eastAsia="微软雅黑" w:hAnsi="Times New Roman" w:cs="Times New Roman"/>
        </w:rPr>
      </w:pPr>
      <w:r w:rsidRPr="00132FE0">
        <w:rPr>
          <w:rFonts w:ascii="Times New Roman" w:eastAsia="微软雅黑" w:hAnsi="Times New Roman" w:cs="Times New Roman"/>
        </w:rPr>
        <w:t>地址</w:t>
      </w:r>
      <w:r w:rsidR="008E544D" w:rsidRPr="00132FE0">
        <w:rPr>
          <w:rFonts w:ascii="Times New Roman" w:eastAsia="微软雅黑" w:hAnsi="Times New Roman" w:cs="Times New Roman"/>
        </w:rPr>
        <w:t xml:space="preserve">: </w:t>
      </w:r>
      <w:r w:rsidR="00AE21DC" w:rsidRPr="00132FE0">
        <w:rPr>
          <w:rFonts w:ascii="Times New Roman" w:eastAsia="微软雅黑" w:hAnsi="Times New Roman" w:cs="Times New Roman"/>
          <w:u w:val="single"/>
        </w:rPr>
        <w:t xml:space="preserve">  </w:t>
      </w:r>
      <w:r w:rsidR="00DF0C9F" w:rsidRPr="00132FE0">
        <w:rPr>
          <w:rFonts w:ascii="Times New Roman" w:hAnsi="Times New Roman" w:cs="Times New Roman"/>
          <w:b/>
          <w:u w:val="single"/>
        </w:rPr>
        <w:t>宝山区</w:t>
      </w:r>
      <w:r w:rsidR="001C3881" w:rsidRPr="00132FE0">
        <w:rPr>
          <w:rFonts w:ascii="Times New Roman" w:hAnsi="Times New Roman" w:cs="Times New Roman"/>
          <w:b/>
          <w:u w:val="single"/>
        </w:rPr>
        <w:t>南卫路</w:t>
      </w:r>
      <w:r w:rsidR="001C3881" w:rsidRPr="00132FE0">
        <w:rPr>
          <w:rFonts w:ascii="Times New Roman" w:hAnsi="Times New Roman" w:cs="Times New Roman"/>
          <w:b/>
          <w:u w:val="single"/>
        </w:rPr>
        <w:t>38</w:t>
      </w:r>
      <w:r w:rsidR="001C3881" w:rsidRPr="00132FE0">
        <w:rPr>
          <w:rFonts w:ascii="Times New Roman" w:hAnsi="Times New Roman" w:cs="Times New Roman"/>
          <w:b/>
          <w:u w:val="single"/>
        </w:rPr>
        <w:t>弄富泰苑</w:t>
      </w:r>
      <w:r w:rsidR="002F4FAF" w:rsidRPr="00132FE0">
        <w:rPr>
          <w:rFonts w:ascii="Times New Roman" w:hAnsi="Times New Roman" w:cs="Times New Roman"/>
          <w:b/>
          <w:u w:val="single"/>
        </w:rPr>
        <w:t>11</w:t>
      </w:r>
      <w:r w:rsidR="002F4FAF" w:rsidRPr="00132FE0">
        <w:rPr>
          <w:rFonts w:ascii="Times New Roman" w:hAnsi="Times New Roman" w:cs="Times New Roman"/>
          <w:b/>
          <w:u w:val="single"/>
        </w:rPr>
        <w:t>号</w:t>
      </w:r>
      <w:r w:rsidR="00AE21DC" w:rsidRPr="00132FE0">
        <w:rPr>
          <w:rFonts w:ascii="Times New Roman" w:eastAsia="微软雅黑" w:hAnsi="Times New Roman" w:cs="Times New Roman"/>
          <w:u w:val="single"/>
        </w:rPr>
        <w:t xml:space="preserve"> </w:t>
      </w:r>
      <w:r w:rsidR="00AE21DC" w:rsidRPr="00132FE0">
        <w:rPr>
          <w:rFonts w:ascii="Times New Roman" w:eastAsia="微软雅黑" w:hAnsi="Times New Roman" w:cs="Times New Roman"/>
          <w:color w:val="FFFFFF" w:themeColor="background1"/>
          <w:u w:val="single"/>
        </w:rPr>
        <w:t>1</w:t>
      </w:r>
    </w:p>
    <w:p w14:paraId="4B333A0B" w14:textId="77777777" w:rsidR="008E544D" w:rsidRPr="00132FE0" w:rsidRDefault="008E544D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4" w:name="_Toc1477050"/>
      <w:r w:rsidRPr="00132FE0">
        <w:rPr>
          <w:rFonts w:ascii="Times New Roman" w:hAnsi="Times New Roman"/>
        </w:rPr>
        <w:t>知识与技能</w:t>
      </w:r>
      <w:bookmarkEnd w:id="4"/>
    </w:p>
    <w:p w14:paraId="64238F76" w14:textId="77777777" w:rsidR="00A06DED" w:rsidRPr="00132FE0" w:rsidRDefault="00A06DED" w:rsidP="00A06DED">
      <w:pPr>
        <w:pStyle w:val="Heading3"/>
        <w:shd w:val="clear" w:color="auto" w:fill="FFFFFF"/>
        <w:spacing w:beforeLines="50" w:before="156" w:afterLines="50" w:after="156"/>
        <w:rPr>
          <w:rFonts w:ascii="Times New Roman" w:hAnsi="Times New Roman" w:cs="Times New Roman"/>
        </w:rPr>
      </w:pPr>
      <w:bookmarkStart w:id="5" w:name="_Toc524102979"/>
      <w:bookmarkStart w:id="6" w:name="_Toc1477052"/>
      <w:r w:rsidRPr="00132FE0">
        <w:rPr>
          <w:rFonts w:ascii="Times New Roman" w:hAnsi="Times New Roman" w:cs="Times New Roman"/>
        </w:rPr>
        <w:t>概述</w:t>
      </w:r>
      <w:bookmarkEnd w:id="5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247"/>
        <w:gridCol w:w="2287"/>
        <w:gridCol w:w="4311"/>
      </w:tblGrid>
      <w:tr w:rsidR="00626F3C" w:rsidRPr="00132FE0" w14:paraId="5AF1193A" w14:textId="77777777" w:rsidTr="00D445A1"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7A2312" w14:textId="7379FE5B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分类</w:t>
            </w:r>
          </w:p>
        </w:tc>
        <w:tc>
          <w:tcPr>
            <w:tcW w:w="2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A0342C" w14:textId="4EE11E4E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FE2C2A" w14:textId="66CA766B" w:rsidR="00626F3C" w:rsidRPr="00132FE0" w:rsidRDefault="0008541B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626F3C" w:rsidRPr="00132FE0" w14:paraId="48F283F9" w14:textId="77777777" w:rsidTr="007C65E2">
        <w:tc>
          <w:tcPr>
            <w:tcW w:w="1247" w:type="dxa"/>
            <w:vMerge w:val="restart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365C8FFC" w14:textId="77777777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编程语言</w:t>
            </w:r>
          </w:p>
        </w:tc>
        <w:tc>
          <w:tcPr>
            <w:tcW w:w="228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180C83CD" w14:textId="77777777" w:rsidR="00626F3C" w:rsidRPr="00132FE0" w:rsidRDefault="00626F3C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33290D5D" w14:textId="77777777" w:rsidR="00626F3C" w:rsidRPr="00132FE0" w:rsidRDefault="00626F3C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熟练掌握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灵活应用</w:t>
            </w:r>
          </w:p>
        </w:tc>
      </w:tr>
      <w:tr w:rsidR="00626F3C" w:rsidRPr="00132FE0" w14:paraId="7DC2D72F" w14:textId="77777777" w:rsidTr="007C65E2">
        <w:tc>
          <w:tcPr>
            <w:tcW w:w="1247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7D00AE87" w14:textId="77777777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287" w:type="dxa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1E346C61" w14:textId="77777777" w:rsidR="00626F3C" w:rsidRPr="00132FE0" w:rsidRDefault="00626F3C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语言</w:t>
            </w:r>
          </w:p>
        </w:tc>
        <w:tc>
          <w:tcPr>
            <w:tcW w:w="0" w:type="auto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5C2E781D" w14:textId="77777777" w:rsidR="00626F3C" w:rsidRPr="00132FE0" w:rsidRDefault="00626F3C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熟练掌握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基本应用</w:t>
            </w:r>
          </w:p>
        </w:tc>
      </w:tr>
      <w:tr w:rsidR="00626F3C" w:rsidRPr="00132FE0" w14:paraId="242AD129" w14:textId="77777777" w:rsidTr="007C65E2">
        <w:tc>
          <w:tcPr>
            <w:tcW w:w="1247" w:type="dxa"/>
            <w:vMerge w:val="restart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69D70DA0" w14:textId="77777777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数据库</w:t>
            </w:r>
          </w:p>
        </w:tc>
        <w:tc>
          <w:tcPr>
            <w:tcW w:w="228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7A32A204" w14:textId="77777777" w:rsidR="00626F3C" w:rsidRPr="00132FE0" w:rsidRDefault="00626F3C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Mysql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037E6D11" w14:textId="77777777" w:rsidR="00626F3C" w:rsidRPr="00132FE0" w:rsidRDefault="00626F3C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基本开发环境搭建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基本</w:t>
            </w:r>
            <w:proofErr w:type="gramStart"/>
            <w:r w:rsidRPr="00132FE0">
              <w:rPr>
                <w:rFonts w:ascii="Times New Roman" w:eastAsia="微软雅黑" w:hAnsi="Times New Roman" w:cs="Times New Roman"/>
                <w:szCs w:val="21"/>
              </w:rPr>
              <w:t>增删改查</w:t>
            </w:r>
            <w:proofErr w:type="gramEnd"/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联合查询</w:t>
            </w:r>
          </w:p>
        </w:tc>
      </w:tr>
      <w:tr w:rsidR="00626F3C" w:rsidRPr="00132FE0" w14:paraId="30B108F8" w14:textId="77777777" w:rsidTr="007C65E2">
        <w:tc>
          <w:tcPr>
            <w:tcW w:w="1247" w:type="dxa"/>
            <w:vMerge/>
            <w:shd w:val="clear" w:color="auto" w:fill="auto"/>
          </w:tcPr>
          <w:p w14:paraId="318395EE" w14:textId="77777777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287" w:type="dxa"/>
            <w:shd w:val="clear" w:color="auto" w:fill="auto"/>
            <w:vAlign w:val="center"/>
          </w:tcPr>
          <w:p w14:paraId="201B9A96" w14:textId="77777777" w:rsidR="00626F3C" w:rsidRPr="00132FE0" w:rsidRDefault="00626F3C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MongoDB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063F23" w14:textId="77777777" w:rsidR="00626F3C" w:rsidRPr="00132FE0" w:rsidRDefault="00626F3C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基本操作</w:t>
            </w:r>
          </w:p>
        </w:tc>
      </w:tr>
      <w:tr w:rsidR="00626F3C" w:rsidRPr="00132FE0" w14:paraId="11F5E7B9" w14:textId="77777777" w:rsidTr="007C65E2">
        <w:tc>
          <w:tcPr>
            <w:tcW w:w="1247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4AAFEFCB" w14:textId="77777777" w:rsidR="00626F3C" w:rsidRPr="00132FE0" w:rsidRDefault="00626F3C" w:rsidP="00A06DED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287" w:type="dxa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5A8F29AB" w14:textId="77777777" w:rsidR="00626F3C" w:rsidRPr="00132FE0" w:rsidRDefault="00626F3C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Redis</w:t>
            </w:r>
          </w:p>
        </w:tc>
        <w:tc>
          <w:tcPr>
            <w:tcW w:w="0" w:type="auto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413E66AE" w14:textId="77777777" w:rsidR="00626F3C" w:rsidRPr="00132FE0" w:rsidRDefault="00626F3C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基本开发环境搭建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基本操作</w:t>
            </w:r>
          </w:p>
        </w:tc>
      </w:tr>
    </w:tbl>
    <w:p w14:paraId="43BCBC93" w14:textId="3B9223FE" w:rsidR="005A1023" w:rsidRPr="00132FE0" w:rsidRDefault="00BF0AD0" w:rsidP="00E40580">
      <w:pPr>
        <w:pStyle w:val="Heading3"/>
        <w:shd w:val="clear" w:color="auto" w:fill="FFFFFF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 w:cs="Times New Roman"/>
        </w:rPr>
      </w:pPr>
      <w:r w:rsidRPr="00132FE0">
        <w:rPr>
          <w:rFonts w:ascii="Times New Roman" w:hAnsi="Times New Roman" w:cs="Times New Roman"/>
        </w:rPr>
        <w:t>爬虫</w:t>
      </w:r>
      <w:r w:rsidR="002D4C3F" w:rsidRPr="00132FE0">
        <w:rPr>
          <w:rFonts w:ascii="Times New Roman" w:hAnsi="Times New Roman" w:cs="Times New Roman"/>
        </w:rPr>
        <w:t>应用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509"/>
        <w:gridCol w:w="3644"/>
        <w:gridCol w:w="3919"/>
      </w:tblGrid>
      <w:tr w:rsidR="00DD6D90" w:rsidRPr="00132FE0" w14:paraId="72E4EEC3" w14:textId="77777777" w:rsidTr="00D475EF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99A6E9" w14:textId="598E5DA1" w:rsidR="00DD6D90" w:rsidRPr="00132FE0" w:rsidRDefault="00DD6D90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分类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A52D88" w14:textId="715550F1" w:rsidR="00DD6D90" w:rsidRPr="00132FE0" w:rsidRDefault="00DD6D90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D0A209" w14:textId="70AD3D61" w:rsidR="00DD6D90" w:rsidRPr="00132FE0" w:rsidRDefault="00DD6D90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DD6D90" w:rsidRPr="00132FE0" w14:paraId="6F961F18" w14:textId="77777777" w:rsidTr="007C65E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D7FE38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解析库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405AE5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urllib, requests, selenium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EBF801" w14:textId="7628BC40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灵活应用</w:t>
            </w:r>
          </w:p>
        </w:tc>
      </w:tr>
      <w:tr w:rsidR="00DD6D90" w:rsidRPr="00132FE0" w14:paraId="061082B5" w14:textId="77777777" w:rsidTr="007C65E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A5FFCA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提取库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52E716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BS4, Xpath, Re, Jsonpath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7816D3" w14:textId="13CADB5D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灵活应用</w:t>
            </w:r>
          </w:p>
        </w:tc>
      </w:tr>
      <w:tr w:rsidR="00DD6D90" w:rsidRPr="00132FE0" w14:paraId="325EC98E" w14:textId="77777777" w:rsidTr="007C65E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1407FB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数据存储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830D1C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txt, csv, json, mysql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9ADEB6" w14:textId="684E38DA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灵活应用</w:t>
            </w:r>
          </w:p>
        </w:tc>
      </w:tr>
      <w:tr w:rsidR="00DD6D90" w:rsidRPr="00132FE0" w14:paraId="5B723139" w14:textId="77777777" w:rsidTr="007C65E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62B5FE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框架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EC8B32" w14:textId="77777777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scrapy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A4C04D" w14:textId="1BE7FAA2" w:rsidR="00DD6D90" w:rsidRPr="00132FE0" w:rsidRDefault="00DD6D90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灵活应用</w:t>
            </w:r>
          </w:p>
        </w:tc>
      </w:tr>
      <w:tr w:rsidR="00DD0C6E" w:rsidRPr="00132FE0" w14:paraId="0DD4C3AB" w14:textId="77777777" w:rsidTr="007C65E2">
        <w:tc>
          <w:tcPr>
            <w:tcW w:w="15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3D9AC1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分布式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61668D51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scrapy-redis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框架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364846E6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理解及应用</w:t>
            </w:r>
          </w:p>
        </w:tc>
      </w:tr>
      <w:tr w:rsidR="00DD0C6E" w:rsidRPr="00132FE0" w14:paraId="14F62731" w14:textId="77777777" w:rsidTr="007C65E2">
        <w:tc>
          <w:tcPr>
            <w:tcW w:w="1526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36632FFE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34F7F2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18BC22" w14:textId="77777777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基本使用与分布式爬虫部署</w:t>
            </w:r>
          </w:p>
        </w:tc>
      </w:tr>
      <w:tr w:rsidR="00DD0C6E" w:rsidRPr="00132FE0" w14:paraId="1F34A4D3" w14:textId="77777777" w:rsidTr="007C65E2">
        <w:tc>
          <w:tcPr>
            <w:tcW w:w="15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4F459D" w14:textId="39718C4F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反反爬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5E2E82F5" w14:textId="75BD31F0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验证码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1A7C3211" w14:textId="77777777" w:rsidR="00DD0C6E" w:rsidRPr="00132FE0" w:rsidRDefault="00DD0C6E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1.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使用第三方网站处理常见的验证码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.</w:t>
            </w:r>
          </w:p>
          <w:p w14:paraId="3962D290" w14:textId="2999817B" w:rsidR="00DD0C6E" w:rsidRPr="00132FE0" w:rsidRDefault="00DD0C6E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2.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使用开源代码处理倒立文字验证码</w:t>
            </w:r>
          </w:p>
        </w:tc>
      </w:tr>
      <w:tr w:rsidR="00DD0C6E" w:rsidRPr="00132FE0" w14:paraId="12D9A754" w14:textId="77777777" w:rsidTr="007C65E2">
        <w:tc>
          <w:tcPr>
            <w:tcW w:w="1526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475036B4" w14:textId="77777777" w:rsidR="00DD0C6E" w:rsidRPr="00132FE0" w:rsidRDefault="00DD0C6E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F780C" w14:textId="3828B411" w:rsidR="00DD0C6E" w:rsidRPr="00132FE0" w:rsidRDefault="00DD0C6E" w:rsidP="007C65E2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代理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451AF3" w14:textId="77777777" w:rsidR="00DD0C6E" w:rsidRPr="00132FE0" w:rsidRDefault="00DD0C6E" w:rsidP="007C65E2">
            <w:pPr>
              <w:tabs>
                <w:tab w:val="center" w:pos="1876"/>
              </w:tabs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1.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自建动态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vps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代理服务器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.</w:t>
            </w:r>
          </w:p>
          <w:p w14:paraId="672795F8" w14:textId="77777777" w:rsidR="00DD0C6E" w:rsidRPr="00132FE0" w:rsidRDefault="00DD0C6E" w:rsidP="007C65E2">
            <w:pPr>
              <w:adjustRightInd w:val="0"/>
              <w:snapToGrid w:val="0"/>
              <w:ind w:left="210" w:hangingChars="100" w:hanging="21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2.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爬取开放代理并构建简单代理池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.</w:t>
            </w:r>
          </w:p>
          <w:p w14:paraId="62BD4A56" w14:textId="74B1460C" w:rsidR="00DD0C6E" w:rsidRPr="00132FE0" w:rsidRDefault="00DD0C6E" w:rsidP="007C65E2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3.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使用付费代理实现规模化数据爬取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.</w:t>
            </w:r>
          </w:p>
        </w:tc>
      </w:tr>
    </w:tbl>
    <w:p w14:paraId="08F8E5D2" w14:textId="77777777" w:rsidR="000832D0" w:rsidRPr="00132FE0" w:rsidRDefault="000832D0" w:rsidP="00E40580">
      <w:pPr>
        <w:pStyle w:val="Heading3"/>
        <w:shd w:val="clear" w:color="auto" w:fill="FFFFFF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 w:cs="Times New Roman"/>
        </w:rPr>
      </w:pPr>
      <w:bookmarkStart w:id="7" w:name="_Toc1477053"/>
      <w:r w:rsidRPr="00132FE0">
        <w:rPr>
          <w:rFonts w:ascii="Times New Roman" w:hAnsi="Times New Roman" w:cs="Times New Roman"/>
        </w:rPr>
        <w:t>Docker</w:t>
      </w:r>
      <w:r w:rsidRPr="00132FE0">
        <w:rPr>
          <w:rFonts w:ascii="Times New Roman" w:hAnsi="Times New Roman" w:cs="Times New Roman"/>
        </w:rPr>
        <w:t>技术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213"/>
        <w:gridCol w:w="4620"/>
        <w:gridCol w:w="2239"/>
      </w:tblGrid>
      <w:tr w:rsidR="00F12A73" w:rsidRPr="00132FE0" w14:paraId="071647F0" w14:textId="77777777" w:rsidTr="00B017AB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466F7" w14:textId="1A9D6BF1" w:rsidR="00F12A73" w:rsidRPr="00132FE0" w:rsidRDefault="00F12A73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分类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5ED34C" w14:textId="00FE8B5E" w:rsidR="00F12A73" w:rsidRPr="00132FE0" w:rsidRDefault="00F12A73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DCBB9D" w14:textId="3375A658" w:rsidR="00F12A73" w:rsidRPr="00132FE0" w:rsidRDefault="00F12A73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F12A73" w:rsidRPr="00132FE0" w14:paraId="6DDB1D2F" w14:textId="77777777" w:rsidTr="00FE7254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CB57" w14:textId="77777777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开发环境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0A958E" w14:textId="77777777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开发环境的搭建与配置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185755" w14:textId="7ACDD0FA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熟练应用</w:t>
            </w:r>
          </w:p>
        </w:tc>
      </w:tr>
      <w:tr w:rsidR="00F12A73" w:rsidRPr="00132FE0" w14:paraId="0F687FFD" w14:textId="77777777" w:rsidTr="00FE7254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8E184E" w14:textId="53631D49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471CA3" w14:textId="38F7C3FE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镜像管理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,</w:t>
            </w:r>
            <w:r w:rsidR="009137AD" w:rsidRPr="00132FE0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容器及生命周期管理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,</w:t>
            </w:r>
            <w:r w:rsidR="009137AD" w:rsidRPr="00132FE0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网络配置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,</w:t>
            </w:r>
            <w:r w:rsidR="009137AD" w:rsidRPr="00132FE0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数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据卷挂载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私有仓库搭建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226AD0" w14:textId="46B939D3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熟练应用</w:t>
            </w:r>
          </w:p>
        </w:tc>
      </w:tr>
      <w:tr w:rsidR="00F12A73" w:rsidRPr="00132FE0" w14:paraId="1409F392" w14:textId="77777777" w:rsidTr="00FE7254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7BF491" w14:textId="301095C9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高级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166E66" w14:textId="77777777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使用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Dockerfile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创建镜像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,</w:t>
            </w:r>
          </w:p>
          <w:p w14:paraId="74625489" w14:textId="5D43011E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使用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Docker-Compose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创建容器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520154" w14:textId="57F8EFBB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熟练应用</w:t>
            </w:r>
          </w:p>
        </w:tc>
      </w:tr>
      <w:tr w:rsidR="00F12A73" w:rsidRPr="00132FE0" w14:paraId="0E74E7C7" w14:textId="77777777" w:rsidTr="00FE7254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51CC6E" w14:textId="0EEDAE94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应用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1C87AD" w14:textId="15DC5CA0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的单机及多主机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ELK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环境配置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8DF176" w14:textId="1D217F80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基本应用</w:t>
            </w:r>
          </w:p>
        </w:tc>
      </w:tr>
      <w:tr w:rsidR="00F12A73" w:rsidRPr="00132FE0" w14:paraId="54D9D365" w14:textId="77777777" w:rsidTr="00FE7254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E984F7" w14:textId="555D3392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爬虫开发环境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ECCDA" w14:textId="62EB9DDF" w:rsidR="00F12A73" w:rsidRPr="00132FE0" w:rsidRDefault="00F12A73" w:rsidP="00FE725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Docker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python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开发环境配置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2587DB" w14:textId="3747535F" w:rsidR="00F12A73" w:rsidRPr="00132FE0" w:rsidRDefault="00F12A73" w:rsidP="00FE725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熟练应用</w:t>
            </w:r>
          </w:p>
        </w:tc>
      </w:tr>
    </w:tbl>
    <w:p w14:paraId="11DF03D8" w14:textId="1C224141" w:rsidR="003B3B8B" w:rsidRPr="00132FE0" w:rsidRDefault="003B3B8B" w:rsidP="00E40580">
      <w:pPr>
        <w:pStyle w:val="Heading3"/>
        <w:shd w:val="clear" w:color="auto" w:fill="FFFFFF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 w:cs="Times New Roman"/>
        </w:rPr>
      </w:pPr>
      <w:bookmarkStart w:id="8" w:name="_Toc1477054"/>
      <w:r w:rsidRPr="00132FE0">
        <w:rPr>
          <w:rFonts w:ascii="Times New Roman" w:hAnsi="Times New Roman" w:cs="Times New Roman"/>
        </w:rPr>
        <w:t>爬虫框架开发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7917BB" w:rsidRPr="00132FE0" w14:paraId="2E29C490" w14:textId="77777777" w:rsidTr="00A33C4C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F73FB0" w14:textId="1E721F6E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A58B3" w14:textId="4CD98F0D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7917BB" w:rsidRPr="00132FE0" w14:paraId="602D1706" w14:textId="77777777" w:rsidTr="003900A4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6939E" w14:textId="77777777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爬虫框架设计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DD69B6" w14:textId="407E06D9" w:rsidR="007917BB" w:rsidRPr="00132FE0" w:rsidRDefault="007917BB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设计符合业务需求的爬虫开发框架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主要包括请求管理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异步任务设计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数据解析与提取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程序监控等组件</w:t>
            </w:r>
          </w:p>
        </w:tc>
      </w:tr>
      <w:tr w:rsidR="007917BB" w:rsidRPr="00132FE0" w14:paraId="0E04789A" w14:textId="77777777" w:rsidTr="003900A4"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4351DB" w14:textId="77777777" w:rsidR="00A33C4C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爬虫框架</w:t>
            </w:r>
          </w:p>
          <w:p w14:paraId="3CD92BF4" w14:textId="20F417D7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主要组件</w:t>
            </w: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21F018" w14:textId="092F67F9" w:rsidR="007917BB" w:rsidRPr="00132FE0" w:rsidRDefault="007917BB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1.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单机内存及分布式持久化队列组件</w:t>
            </w:r>
          </w:p>
        </w:tc>
      </w:tr>
      <w:tr w:rsidR="007917BB" w:rsidRPr="00132FE0" w14:paraId="22C252BD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1CEC67DB" w14:textId="77777777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52E905" w14:textId="29596A1E" w:rsidR="007917BB" w:rsidRPr="00132FE0" w:rsidRDefault="007917BB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2.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redis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的指纹过滤器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simhash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的过滤器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redis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的布隆过滤器</w:t>
            </w:r>
          </w:p>
        </w:tc>
      </w:tr>
      <w:tr w:rsidR="007917BB" w:rsidRPr="00132FE0" w14:paraId="3A716CED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13ECE20C" w14:textId="77777777" w:rsidR="007917BB" w:rsidRPr="00132FE0" w:rsidRDefault="007917BB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8084C0" w14:textId="447380BF" w:rsidR="007917BB" w:rsidRPr="00132FE0" w:rsidRDefault="007917BB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3.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requests, aiohttp, tornado.httpclient, selenium+Chrome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等模块实现的下载器</w:t>
            </w:r>
          </w:p>
        </w:tc>
      </w:tr>
      <w:tr w:rsidR="00A33C4C" w:rsidRPr="00132FE0" w14:paraId="25D53207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2C6C9C43" w14:textId="77777777" w:rsidR="00A33C4C" w:rsidRPr="00132FE0" w:rsidRDefault="00A33C4C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9589D4" w14:textId="0D5321A9" w:rsidR="00A33C4C" w:rsidRPr="00132FE0" w:rsidRDefault="00A33C4C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4.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asyncio, celery+eventlet/gevent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等模块实现的异步并发组件</w:t>
            </w:r>
          </w:p>
        </w:tc>
      </w:tr>
      <w:tr w:rsidR="00A33C4C" w:rsidRPr="00132FE0" w14:paraId="01746DF9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7EED103B" w14:textId="77777777" w:rsidR="00A33C4C" w:rsidRPr="00132FE0" w:rsidRDefault="00A33C4C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C87D1D" w14:textId="0740CB4C" w:rsidR="00A33C4C" w:rsidRPr="00132FE0" w:rsidRDefault="00A33C4C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5.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re, lxml, jsonpath, js2py/pyexecjs+node, splash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等模块实现的数据解析组件</w:t>
            </w:r>
          </w:p>
        </w:tc>
      </w:tr>
      <w:tr w:rsidR="00A33C4C" w:rsidRPr="00132FE0" w14:paraId="2804C2AD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6AAB91EB" w14:textId="77777777" w:rsidR="00A33C4C" w:rsidRPr="00132FE0" w:rsidRDefault="00A33C4C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517510" w14:textId="4ABABFB7" w:rsidR="00A33C4C" w:rsidRPr="00132FE0" w:rsidRDefault="00A33C4C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6.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根据具体业务设计数据清洗组件</w:t>
            </w:r>
          </w:p>
        </w:tc>
      </w:tr>
      <w:tr w:rsidR="00A33C4C" w:rsidRPr="00132FE0" w14:paraId="62880215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59AD34D9" w14:textId="77777777" w:rsidR="00A33C4C" w:rsidRPr="00132FE0" w:rsidRDefault="00A33C4C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0F7EFF" w14:textId="2786B119" w:rsidR="00A33C4C" w:rsidRPr="00132FE0" w:rsidRDefault="00A33C4C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7.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csv, json, txt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等的文件存储组件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mysql, postgresql, mongodb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等的数据器存储组件</w:t>
            </w:r>
          </w:p>
        </w:tc>
      </w:tr>
      <w:tr w:rsidR="00A33C4C" w:rsidRPr="00132FE0" w14:paraId="4C9840BB" w14:textId="77777777" w:rsidTr="003900A4">
        <w:tc>
          <w:tcPr>
            <w:tcW w:w="1843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684F36F5" w14:textId="77777777" w:rsidR="00A33C4C" w:rsidRPr="00132FE0" w:rsidRDefault="00A33C4C" w:rsidP="00A33C4C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1BB26A" w14:textId="5F1D208A" w:rsidR="00A33C4C" w:rsidRPr="00132FE0" w:rsidRDefault="00A33C4C" w:rsidP="003900A4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8.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基于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ELK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系统实现的监控组件</w:t>
            </w:r>
          </w:p>
        </w:tc>
      </w:tr>
    </w:tbl>
    <w:p w14:paraId="48952151" w14:textId="77777777" w:rsidR="00B7176F" w:rsidRPr="00132FE0" w:rsidRDefault="00BF0AD0" w:rsidP="00E40580">
      <w:pPr>
        <w:pStyle w:val="Heading3"/>
        <w:shd w:val="clear" w:color="auto" w:fill="FFFFFF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 w:cs="Times New Roman"/>
        </w:rPr>
      </w:pPr>
      <w:bookmarkStart w:id="9" w:name="_Toc1477055"/>
      <w:r w:rsidRPr="00132FE0">
        <w:rPr>
          <w:rFonts w:ascii="Times New Roman" w:hAnsi="Times New Roman" w:cs="Times New Roman"/>
        </w:rPr>
        <w:t>数据分析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793"/>
        <w:gridCol w:w="7279"/>
      </w:tblGrid>
      <w:tr w:rsidR="00A1400D" w:rsidRPr="00132FE0" w14:paraId="1716A5C5" w14:textId="77777777" w:rsidTr="00D475EF"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E54EA0" w14:textId="6C1F7D82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064877" w14:textId="4FFB2588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A1400D" w:rsidRPr="00132FE0" w14:paraId="3C589198" w14:textId="77777777" w:rsidTr="007A03CD">
        <w:tc>
          <w:tcPr>
            <w:tcW w:w="1809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32FD87F4" w14:textId="77777777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Excel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</w:tcPr>
          <w:p w14:paraId="43555988" w14:textId="77777777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熟练掌握基本操作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常用函数和数组函数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掌握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Power Pivot, Power BI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和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Power Map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的基本使用和操作</w:t>
            </w:r>
          </w:p>
        </w:tc>
      </w:tr>
      <w:tr w:rsidR="00A1400D" w:rsidRPr="00132FE0" w14:paraId="0D5A8FC7" w14:textId="77777777" w:rsidTr="00D475EF">
        <w:tc>
          <w:tcPr>
            <w:tcW w:w="1809" w:type="dxa"/>
            <w:shd w:val="clear" w:color="auto" w:fill="auto"/>
          </w:tcPr>
          <w:p w14:paraId="34D0C35F" w14:textId="77777777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统计</w:t>
            </w:r>
          </w:p>
        </w:tc>
        <w:tc>
          <w:tcPr>
            <w:tcW w:w="7371" w:type="dxa"/>
            <w:shd w:val="clear" w:color="auto" w:fill="auto"/>
          </w:tcPr>
          <w:p w14:paraId="47E3E87B" w14:textId="77777777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掌握基本概念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基本的统计学原理</w:t>
            </w:r>
          </w:p>
        </w:tc>
      </w:tr>
      <w:tr w:rsidR="00A1400D" w:rsidRPr="00132FE0" w14:paraId="18E1CC69" w14:textId="77777777" w:rsidTr="00D475EF">
        <w:tc>
          <w:tcPr>
            <w:tcW w:w="180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1DCD12D" w14:textId="77777777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R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语言</w:t>
            </w:r>
          </w:p>
        </w:tc>
        <w:tc>
          <w:tcPr>
            <w:tcW w:w="737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F519C31" w14:textId="77777777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掌握基本操作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掌握绘图和基本数据分析软件包的使用和操作</w:t>
            </w:r>
          </w:p>
        </w:tc>
      </w:tr>
      <w:tr w:rsidR="00A1400D" w:rsidRPr="00132FE0" w14:paraId="42E5BEB8" w14:textId="77777777" w:rsidTr="00D475EF">
        <w:tc>
          <w:tcPr>
            <w:tcW w:w="1809" w:type="dxa"/>
            <w:tcBorders>
              <w:bottom w:val="single" w:sz="4" w:space="0" w:color="7F7F7F"/>
            </w:tcBorders>
            <w:shd w:val="clear" w:color="auto" w:fill="auto"/>
          </w:tcPr>
          <w:p w14:paraId="1DE683CA" w14:textId="77777777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数据分析</w:t>
            </w:r>
          </w:p>
        </w:tc>
        <w:tc>
          <w:tcPr>
            <w:tcW w:w="7371" w:type="dxa"/>
            <w:tcBorders>
              <w:bottom w:val="single" w:sz="4" w:space="0" w:color="7F7F7F"/>
            </w:tcBorders>
            <w:shd w:val="clear" w:color="auto" w:fill="auto"/>
          </w:tcPr>
          <w:p w14:paraId="2F5AA12B" w14:textId="46114E14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掌握数据清洗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描述性统计分析及推断性统计分析的基本方法和</w:t>
            </w:r>
            <w:r w:rsidR="005209F4" w:rsidRPr="00132FE0">
              <w:rPr>
                <w:rFonts w:ascii="Times New Roman" w:eastAsia="微软雅黑" w:hAnsi="Times New Roman" w:cs="Times New Roman"/>
                <w:szCs w:val="21"/>
              </w:rPr>
              <w:t>R</w:t>
            </w:r>
            <w:r w:rsidR="005209F4" w:rsidRPr="00132FE0">
              <w:rPr>
                <w:rFonts w:ascii="Times New Roman" w:eastAsia="微软雅黑" w:hAnsi="Times New Roman" w:cs="Times New Roman"/>
                <w:szCs w:val="21"/>
              </w:rPr>
              <w:t>语言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实现</w:t>
            </w:r>
          </w:p>
        </w:tc>
      </w:tr>
      <w:tr w:rsidR="00A1400D" w:rsidRPr="00132FE0" w14:paraId="2DA72A12" w14:textId="77777777" w:rsidTr="00D475EF">
        <w:tc>
          <w:tcPr>
            <w:tcW w:w="1809" w:type="dxa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5F8649BC" w14:textId="77777777" w:rsidR="00A1400D" w:rsidRPr="00132FE0" w:rsidRDefault="00A1400D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数据挖掘</w:t>
            </w:r>
          </w:p>
        </w:tc>
        <w:tc>
          <w:tcPr>
            <w:tcW w:w="7371" w:type="dxa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3DC79B8C" w14:textId="294EED87" w:rsidR="00A1400D" w:rsidRPr="00132FE0" w:rsidRDefault="00A1400D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理解回归分析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聚类分析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, K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近邻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贝斯网络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决策树的原理和</w:t>
            </w:r>
            <w:r w:rsidR="00B13A9B" w:rsidRPr="00132FE0">
              <w:rPr>
                <w:rFonts w:ascii="Times New Roman" w:eastAsia="微软雅黑" w:hAnsi="Times New Roman" w:cs="Times New Roman"/>
                <w:szCs w:val="21"/>
              </w:rPr>
              <w:t>R</w:t>
            </w:r>
            <w:r w:rsidR="00B13A9B" w:rsidRPr="00132FE0">
              <w:rPr>
                <w:rFonts w:ascii="Times New Roman" w:eastAsia="微软雅黑" w:hAnsi="Times New Roman" w:cs="Times New Roman"/>
                <w:szCs w:val="21"/>
              </w:rPr>
              <w:t>语言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实现</w:t>
            </w:r>
          </w:p>
        </w:tc>
      </w:tr>
    </w:tbl>
    <w:p w14:paraId="0105B0B6" w14:textId="77777777" w:rsidR="00F50B27" w:rsidRPr="00132FE0" w:rsidRDefault="00BF0AD0" w:rsidP="00E40580">
      <w:pPr>
        <w:pStyle w:val="Heading3"/>
        <w:shd w:val="clear" w:color="auto" w:fill="FFFFFF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 w:cs="Times New Roman"/>
        </w:rPr>
      </w:pPr>
      <w:bookmarkStart w:id="10" w:name="_Toc1477056"/>
      <w:r w:rsidRPr="00132FE0">
        <w:rPr>
          <w:rFonts w:ascii="Times New Roman" w:hAnsi="Times New Roman" w:cs="Times New Roman"/>
        </w:rPr>
        <w:t>其它</w:t>
      </w:r>
      <w:bookmarkEnd w:id="10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641"/>
        <w:gridCol w:w="2004"/>
        <w:gridCol w:w="5427"/>
      </w:tblGrid>
      <w:tr w:rsidR="00F12A73" w:rsidRPr="00132FE0" w14:paraId="21A578FB" w14:textId="77777777" w:rsidTr="00394EB8"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46755" w14:textId="3A90C85F" w:rsidR="00F12A73" w:rsidRPr="00132FE0" w:rsidRDefault="00F12A73" w:rsidP="0088339F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项目</w:t>
            </w:r>
          </w:p>
        </w:tc>
        <w:tc>
          <w:tcPr>
            <w:tcW w:w="74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6D06A9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b/>
                <w:bCs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b/>
                <w:bCs/>
                <w:szCs w:val="21"/>
              </w:rPr>
              <w:t>说明</w:t>
            </w:r>
          </w:p>
        </w:tc>
      </w:tr>
      <w:tr w:rsidR="00F12A73" w:rsidRPr="00132FE0" w14:paraId="5FF5E2A3" w14:textId="77777777" w:rsidTr="003900A4"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73AE6C" w14:textId="77777777" w:rsidR="00F12A73" w:rsidRPr="00132FE0" w:rsidRDefault="00F12A73" w:rsidP="003900A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Linux</w:t>
            </w:r>
          </w:p>
        </w:tc>
        <w:tc>
          <w:tcPr>
            <w:tcW w:w="74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757F3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ubuntu, centos.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熟悉系统安装配置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开发环境搭建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常用操作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.</w:t>
            </w:r>
          </w:p>
        </w:tc>
      </w:tr>
      <w:tr w:rsidR="00F12A73" w:rsidRPr="00132FE0" w14:paraId="7E30E392" w14:textId="77777777" w:rsidTr="003900A4">
        <w:trPr>
          <w:trHeight w:val="147"/>
        </w:trPr>
        <w:tc>
          <w:tcPr>
            <w:tcW w:w="164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C9E354" w14:textId="77777777" w:rsidR="00F12A73" w:rsidRPr="00132FE0" w:rsidRDefault="00F12A73" w:rsidP="003900A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英语</w:t>
            </w:r>
          </w:p>
        </w:tc>
        <w:tc>
          <w:tcPr>
            <w:tcW w:w="2004" w:type="dxa"/>
            <w:tcBorders>
              <w:top w:val="single" w:sz="4" w:space="0" w:color="auto"/>
            </w:tcBorders>
            <w:shd w:val="clear" w:color="auto" w:fill="auto"/>
          </w:tcPr>
          <w:p w14:paraId="4122CC75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四级成绩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6F0A6E28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518</w:t>
            </w:r>
          </w:p>
        </w:tc>
      </w:tr>
      <w:tr w:rsidR="00F12A73" w:rsidRPr="00132FE0" w14:paraId="0544BC7F" w14:textId="77777777" w:rsidTr="003900A4">
        <w:trPr>
          <w:trHeight w:val="145"/>
        </w:trPr>
        <w:tc>
          <w:tcPr>
            <w:tcW w:w="1641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2E408757" w14:textId="77777777" w:rsidR="00F12A73" w:rsidRPr="00132FE0" w:rsidRDefault="00F12A73" w:rsidP="003900A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0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C94D87D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六级成绩</w:t>
            </w:r>
          </w:p>
        </w:tc>
        <w:tc>
          <w:tcPr>
            <w:tcW w:w="0" w:type="auto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54222FA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497</w:t>
            </w:r>
          </w:p>
        </w:tc>
      </w:tr>
      <w:tr w:rsidR="00F12A73" w:rsidRPr="00132FE0" w14:paraId="68D31A90" w14:textId="77777777" w:rsidTr="003900A4">
        <w:trPr>
          <w:trHeight w:val="145"/>
        </w:trPr>
        <w:tc>
          <w:tcPr>
            <w:tcW w:w="164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DA26A" w14:textId="77777777" w:rsidR="00F12A73" w:rsidRPr="00132FE0" w:rsidRDefault="00F12A73" w:rsidP="003900A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004" w:type="dxa"/>
            <w:shd w:val="clear" w:color="auto" w:fill="auto"/>
          </w:tcPr>
          <w:p w14:paraId="2A5C930D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口语</w:t>
            </w:r>
          </w:p>
        </w:tc>
        <w:tc>
          <w:tcPr>
            <w:tcW w:w="0" w:type="auto"/>
            <w:shd w:val="clear" w:color="auto" w:fill="auto"/>
          </w:tcPr>
          <w:p w14:paraId="3C822BB2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熟练进行日常交流</w:t>
            </w:r>
          </w:p>
        </w:tc>
      </w:tr>
      <w:tr w:rsidR="00F12A73" w:rsidRPr="00132FE0" w14:paraId="6CBC412A" w14:textId="77777777" w:rsidTr="003900A4">
        <w:trPr>
          <w:trHeight w:val="145"/>
        </w:trPr>
        <w:tc>
          <w:tcPr>
            <w:tcW w:w="1641" w:type="dxa"/>
            <w:vMerge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  <w:vAlign w:val="center"/>
          </w:tcPr>
          <w:p w14:paraId="2263D820" w14:textId="77777777" w:rsidR="00F12A73" w:rsidRPr="00132FE0" w:rsidRDefault="00F12A73" w:rsidP="003900A4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</w:p>
        </w:tc>
        <w:tc>
          <w:tcPr>
            <w:tcW w:w="2004" w:type="dxa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6B670183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阅读</w:t>
            </w:r>
          </w:p>
        </w:tc>
        <w:tc>
          <w:tcPr>
            <w:tcW w:w="0" w:type="auto"/>
            <w:tcBorders>
              <w:top w:val="single" w:sz="4" w:space="0" w:color="7F7F7F"/>
              <w:bottom w:val="single" w:sz="4" w:space="0" w:color="auto"/>
            </w:tcBorders>
            <w:shd w:val="clear" w:color="auto" w:fill="auto"/>
          </w:tcPr>
          <w:p w14:paraId="69B20023" w14:textId="77777777" w:rsidR="00F12A73" w:rsidRPr="00132FE0" w:rsidRDefault="00F12A73" w:rsidP="0088339F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无压力阅读英文开发文档</w:t>
            </w:r>
          </w:p>
        </w:tc>
      </w:tr>
      <w:tr w:rsidR="00A32BC3" w:rsidRPr="00132FE0" w14:paraId="05798FB9" w14:textId="77777777" w:rsidTr="008A56EB"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79239" w14:textId="77777777" w:rsidR="00506EF2" w:rsidRPr="00132FE0" w:rsidRDefault="00A32BC3" w:rsidP="008A56EB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善于总结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</w:p>
          <w:p w14:paraId="0F0C7AE5" w14:textId="00885F2B" w:rsidR="00A32BC3" w:rsidRPr="00132FE0" w:rsidRDefault="00A32BC3" w:rsidP="008A56EB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善于整理</w:t>
            </w:r>
          </w:p>
        </w:tc>
        <w:tc>
          <w:tcPr>
            <w:tcW w:w="74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D3693F" w14:textId="77777777" w:rsidR="00A32BC3" w:rsidRPr="00132FE0" w:rsidRDefault="00A32BC3" w:rsidP="008A56EB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善于从看似无关的概念和内容中找到联系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, 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>把看似无规则的内容总结整理为一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个完整的体系</w:t>
            </w:r>
            <w:r w:rsidRPr="00132FE0">
              <w:rPr>
                <w:rFonts w:ascii="Times New Roman" w:eastAsia="微软雅黑" w:hAnsi="Times New Roman" w:cs="Times New Roman"/>
                <w:szCs w:val="21"/>
              </w:rPr>
              <w:t xml:space="preserve">. </w:t>
            </w:r>
          </w:p>
        </w:tc>
      </w:tr>
      <w:tr w:rsidR="00A32BC3" w:rsidRPr="00132FE0" w14:paraId="7BD62806" w14:textId="77777777" w:rsidTr="007F22CE"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6A621C" w14:textId="77777777" w:rsidR="00A32BC3" w:rsidRPr="00132FE0" w:rsidRDefault="00A32BC3" w:rsidP="007F22CE">
            <w:pPr>
              <w:adjustRightInd w:val="0"/>
              <w:snapToGrid w:val="0"/>
              <w:jc w:val="center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lastRenderedPageBreak/>
              <w:t>五笔</w:t>
            </w:r>
          </w:p>
        </w:tc>
        <w:tc>
          <w:tcPr>
            <w:tcW w:w="74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42AC3B" w14:textId="77777777" w:rsidR="00A32BC3" w:rsidRPr="00132FE0" w:rsidRDefault="00A32BC3" w:rsidP="007F22CE">
            <w:pPr>
              <w:adjustRightInd w:val="0"/>
              <w:snapToGrid w:val="0"/>
              <w:rPr>
                <w:rFonts w:ascii="Times New Roman" w:eastAsia="微软雅黑" w:hAnsi="Times New Roman" w:cs="Times New Roman"/>
                <w:szCs w:val="21"/>
              </w:rPr>
            </w:pPr>
            <w:r w:rsidRPr="00132FE0">
              <w:rPr>
                <w:rFonts w:ascii="Times New Roman" w:eastAsia="微软雅黑" w:hAnsi="Times New Roman" w:cs="Times New Roman"/>
                <w:szCs w:val="21"/>
              </w:rPr>
              <w:t>十年五笔经验</w:t>
            </w:r>
          </w:p>
        </w:tc>
      </w:tr>
    </w:tbl>
    <w:p w14:paraId="1DD9A1D5" w14:textId="3765A5B6" w:rsidR="00BD5C88" w:rsidRPr="00132FE0" w:rsidRDefault="00BD5C88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11" w:name="_Toc1477057"/>
      <w:r w:rsidRPr="00132FE0">
        <w:rPr>
          <w:rFonts w:ascii="Times New Roman" w:hAnsi="Times New Roman"/>
        </w:rPr>
        <w:t>爬虫</w:t>
      </w:r>
      <w:r w:rsidR="00222E76" w:rsidRPr="00132FE0">
        <w:rPr>
          <w:rFonts w:ascii="Times New Roman" w:hAnsi="Times New Roman"/>
        </w:rPr>
        <w:t>项目及</w:t>
      </w:r>
      <w:r w:rsidRPr="00132FE0">
        <w:rPr>
          <w:rFonts w:ascii="Times New Roman" w:hAnsi="Times New Roman"/>
        </w:rPr>
        <w:t>代码展示</w:t>
      </w:r>
      <w:bookmarkEnd w:id="11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261"/>
        <w:gridCol w:w="5811"/>
      </w:tblGrid>
      <w:tr w:rsidR="0088339F" w:rsidRPr="00132FE0" w14:paraId="3807FC69" w14:textId="77777777" w:rsidTr="002E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760BDFA" w14:textId="03A847D4" w:rsidR="0088339F" w:rsidRPr="00132FE0" w:rsidRDefault="0088339F" w:rsidP="00BC1C36">
            <w:pPr>
              <w:jc w:val="center"/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项目</w:t>
            </w:r>
          </w:p>
        </w:tc>
        <w:tc>
          <w:tcPr>
            <w:tcW w:w="5811" w:type="dxa"/>
          </w:tcPr>
          <w:p w14:paraId="7564D338" w14:textId="716CA070" w:rsidR="0088339F" w:rsidRPr="00132FE0" w:rsidRDefault="0088339F" w:rsidP="00BC1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代码</w:t>
            </w:r>
          </w:p>
        </w:tc>
      </w:tr>
      <w:tr w:rsidR="0088339F" w:rsidRPr="00132FE0" w14:paraId="1FCDF645" w14:textId="77777777" w:rsidTr="002E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56B25BB" w14:textId="37108B4B" w:rsidR="0088339F" w:rsidRPr="00132FE0" w:rsidRDefault="002E7464" w:rsidP="0088339F">
            <w:pPr>
              <w:rPr>
                <w:rFonts w:ascii="Times New Roman" w:hAnsi="Times New Roman" w:cs="Times New Roman" w:hint="eastAsia"/>
              </w:rPr>
            </w:pPr>
            <w:r w:rsidRPr="002E7464">
              <w:rPr>
                <w:rFonts w:ascii="Times New Roman" w:hAnsi="Times New Roman" w:cs="Times New Roman" w:hint="eastAsia"/>
              </w:rPr>
              <w:t>爬虫项目集合</w:t>
            </w:r>
          </w:p>
        </w:tc>
        <w:tc>
          <w:tcPr>
            <w:tcW w:w="5811" w:type="dxa"/>
          </w:tcPr>
          <w:p w14:paraId="1A934BC1" w14:textId="30FFCB7B" w:rsidR="0088339F" w:rsidRPr="00132FE0" w:rsidRDefault="002E7464" w:rsidP="00883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9" w:history="1">
              <w:r>
                <w:rPr>
                  <w:rStyle w:val="Hyperlink"/>
                </w:rPr>
                <w:t>https://github.com/dreamingtech/py_spider_projects</w:t>
              </w:r>
            </w:hyperlink>
          </w:p>
        </w:tc>
      </w:tr>
      <w:tr w:rsidR="0088339F" w:rsidRPr="00132FE0" w14:paraId="44245C66" w14:textId="77777777" w:rsidTr="002E7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5D7C92" w14:textId="454CC289" w:rsidR="0088339F" w:rsidRPr="00132FE0" w:rsidRDefault="00151B08" w:rsidP="0088339F">
            <w:pPr>
              <w:rPr>
                <w:rFonts w:ascii="Times New Roman" w:hAnsi="Times New Roman" w:cs="Times New Roman"/>
              </w:rPr>
            </w:pPr>
            <w:r w:rsidRPr="00132FE0">
              <w:rPr>
                <w:rFonts w:ascii="Times New Roman" w:hAnsi="Times New Roman" w:cs="Times New Roman"/>
              </w:rPr>
              <w:t>伯乐在线分布式全站爬虫</w:t>
            </w:r>
          </w:p>
        </w:tc>
        <w:tc>
          <w:tcPr>
            <w:tcW w:w="5811" w:type="dxa"/>
          </w:tcPr>
          <w:p w14:paraId="6080B172" w14:textId="4E31E792" w:rsidR="0088339F" w:rsidRPr="00132FE0" w:rsidRDefault="00584AB1" w:rsidP="00151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0" w:history="1">
              <w:r w:rsidR="00151B08" w:rsidRPr="00132FE0">
                <w:rPr>
                  <w:rStyle w:val="Hyperlink"/>
                  <w:rFonts w:ascii="Times New Roman" w:hAnsi="Times New Roman" w:cs="Times New Roman"/>
                </w:rPr>
                <w:t>https://github.com/dreamingtech/jobbole_article</w:t>
              </w:r>
            </w:hyperlink>
          </w:p>
        </w:tc>
      </w:tr>
      <w:tr w:rsidR="00E30227" w:rsidRPr="00132FE0" w14:paraId="1547D714" w14:textId="77777777" w:rsidTr="002E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6AED6B8" w14:textId="5CCED9D5" w:rsidR="00E30227" w:rsidRPr="00132FE0" w:rsidRDefault="002E7464" w:rsidP="00883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</w:t>
            </w:r>
            <w:r>
              <w:rPr>
                <w:rFonts w:ascii="Times New Roman" w:hAnsi="Times New Roman" w:cs="Times New Roman"/>
              </w:rPr>
              <w:t>ss, lagou, 51job</w:t>
            </w:r>
            <w:r>
              <w:rPr>
                <w:rFonts w:ascii="Times New Roman" w:hAnsi="Times New Roman" w:cs="Times New Roman" w:hint="eastAsia"/>
              </w:rPr>
              <w:t>招聘网站</w:t>
            </w:r>
            <w:r w:rsidR="00E30227" w:rsidRPr="00132FE0">
              <w:rPr>
                <w:rFonts w:ascii="Times New Roman" w:hAnsi="Times New Roman" w:cs="Times New Roman"/>
              </w:rPr>
              <w:t>爬虫</w:t>
            </w:r>
          </w:p>
        </w:tc>
        <w:tc>
          <w:tcPr>
            <w:tcW w:w="5811" w:type="dxa"/>
          </w:tcPr>
          <w:p w14:paraId="1C7024FE" w14:textId="446400EF" w:rsidR="00E30227" w:rsidRPr="00132FE0" w:rsidRDefault="002E7464" w:rsidP="00151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</w:rPr>
            </w:pPr>
            <w:hyperlink r:id="rId11" w:history="1">
              <w:r>
                <w:rPr>
                  <w:rStyle w:val="Hyperlink"/>
                </w:rPr>
                <w:t>https://github.com/dreamingtech/job_spider_project</w:t>
              </w:r>
            </w:hyperlink>
          </w:p>
        </w:tc>
      </w:tr>
      <w:tr w:rsidR="00E0222A" w:rsidRPr="00132FE0" w14:paraId="3ACD573E" w14:textId="77777777" w:rsidTr="002E7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01537A7" w14:textId="44FF96F4" w:rsidR="00E0222A" w:rsidRDefault="00E0222A" w:rsidP="0088339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仿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crapy</w:t>
            </w:r>
            <w:r>
              <w:rPr>
                <w:rFonts w:ascii="Times New Roman" w:hAnsi="Times New Roman" w:cs="Times New Roman" w:hint="eastAsia"/>
              </w:rPr>
              <w:t>分布式爬虫框架</w:t>
            </w:r>
          </w:p>
        </w:tc>
        <w:tc>
          <w:tcPr>
            <w:tcW w:w="5811" w:type="dxa"/>
          </w:tcPr>
          <w:p w14:paraId="2904DE35" w14:textId="55D97D4B" w:rsidR="00E0222A" w:rsidRPr="00584534" w:rsidRDefault="00584534" w:rsidP="00151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>
                <w:rPr>
                  <w:rStyle w:val="Hyperlink"/>
                </w:rPr>
                <w:t>https://github.com/dreamingtech/spider_plus_fw</w:t>
              </w:r>
            </w:hyperlink>
          </w:p>
        </w:tc>
      </w:tr>
    </w:tbl>
    <w:p w14:paraId="73F39CB4" w14:textId="77777777" w:rsidR="00EF492A" w:rsidRPr="00132FE0" w:rsidRDefault="00EF492A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12" w:name="_Toc1477065"/>
      <w:r w:rsidRPr="00132FE0">
        <w:rPr>
          <w:rFonts w:ascii="Times New Roman" w:hAnsi="Times New Roman"/>
        </w:rPr>
        <w:t>教育背景</w:t>
      </w:r>
      <w:bookmarkStart w:id="13" w:name="_GoBack"/>
      <w:bookmarkEnd w:id="12"/>
      <w:bookmarkEnd w:id="13"/>
    </w:p>
    <w:p w14:paraId="63CF9BED" w14:textId="4DD8396D" w:rsidR="00EF492A" w:rsidRPr="00132FE0" w:rsidRDefault="00EF492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</w:rPr>
      </w:pPr>
      <w:r w:rsidRPr="00132FE0">
        <w:rPr>
          <w:rFonts w:ascii="Times New Roman" w:eastAsia="微软雅黑" w:hAnsi="Times New Roman" w:cs="Times New Roman"/>
          <w:szCs w:val="21"/>
        </w:rPr>
        <w:t>本科学历</w:t>
      </w:r>
      <w:r w:rsidRPr="00132FE0">
        <w:rPr>
          <w:rFonts w:ascii="Times New Roman" w:eastAsia="微软雅黑" w:hAnsi="Times New Roman" w:cs="Times New Roman"/>
          <w:szCs w:val="21"/>
        </w:rPr>
        <w:t xml:space="preserve">: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2004 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9 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4C2A65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="00456588" w:rsidRPr="00132FE0">
        <w:rPr>
          <w:rFonts w:ascii="Times New Roman" w:eastAsia="微软雅黑" w:hAnsi="Times New Roman" w:cs="Times New Roman"/>
          <w:szCs w:val="21"/>
        </w:rPr>
        <w:t>-</w:t>
      </w:r>
      <w:r w:rsidR="004C2A65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2008 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7 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河南大学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物理学专业</w:t>
      </w:r>
    </w:p>
    <w:p w14:paraId="2E9DBABA" w14:textId="300B9CC2" w:rsidR="00EF492A" w:rsidRPr="00132FE0" w:rsidRDefault="00EF492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</w:rPr>
      </w:pPr>
      <w:r w:rsidRPr="00132FE0">
        <w:rPr>
          <w:rFonts w:ascii="Times New Roman" w:eastAsia="微软雅黑" w:hAnsi="Times New Roman" w:cs="Times New Roman"/>
          <w:szCs w:val="21"/>
        </w:rPr>
        <w:t>硕士学历</w:t>
      </w:r>
      <w:r w:rsidRPr="00132FE0">
        <w:rPr>
          <w:rFonts w:ascii="Times New Roman" w:eastAsia="微软雅黑" w:hAnsi="Times New Roman" w:cs="Times New Roman"/>
          <w:szCs w:val="21"/>
        </w:rPr>
        <w:t xml:space="preserve">: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2009 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9 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4C2A65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="00456588" w:rsidRPr="00132FE0">
        <w:rPr>
          <w:rFonts w:ascii="Times New Roman" w:eastAsia="微软雅黑" w:hAnsi="Times New Roman" w:cs="Times New Roman"/>
          <w:szCs w:val="21"/>
        </w:rPr>
        <w:t xml:space="preserve">-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2013 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7 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上海大学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凝聚态物理专业</w:t>
      </w:r>
    </w:p>
    <w:p w14:paraId="74112D0F" w14:textId="77CF3AD9" w:rsidR="00EF492A" w:rsidRPr="00132FE0" w:rsidRDefault="00EF492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>博士</w:t>
      </w:r>
      <w:r w:rsidRPr="00132FE0">
        <w:rPr>
          <w:rFonts w:ascii="Times New Roman" w:eastAsia="微软雅黑" w:hAnsi="Times New Roman" w:cs="Times New Roman"/>
          <w:szCs w:val="21"/>
        </w:rPr>
        <w:t>(</w:t>
      </w:r>
      <w:r w:rsidRPr="00132FE0">
        <w:rPr>
          <w:rFonts w:ascii="Times New Roman" w:eastAsia="微软雅黑" w:hAnsi="Times New Roman" w:cs="Times New Roman"/>
          <w:b/>
          <w:szCs w:val="21"/>
        </w:rPr>
        <w:t>经历</w:t>
      </w:r>
      <w:r w:rsidRPr="00132FE0">
        <w:rPr>
          <w:rFonts w:ascii="Times New Roman" w:eastAsia="微软雅黑" w:hAnsi="Times New Roman" w:cs="Times New Roman"/>
          <w:szCs w:val="21"/>
        </w:rPr>
        <w:t xml:space="preserve">):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2013 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9 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4C2A65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="00456588" w:rsidRPr="00132FE0">
        <w:rPr>
          <w:rFonts w:ascii="Times New Roman" w:eastAsia="微软雅黑" w:hAnsi="Times New Roman" w:cs="Times New Roman"/>
          <w:szCs w:val="21"/>
        </w:rPr>
        <w:t xml:space="preserve">- </w:t>
      </w:r>
      <w:r w:rsidR="004C2A65" w:rsidRPr="00132FE0">
        <w:rPr>
          <w:rFonts w:ascii="Times New Roman" w:eastAsia="微软雅黑" w:hAnsi="Times New Roman" w:cs="Times New Roman"/>
          <w:szCs w:val="21"/>
          <w:u w:val="single"/>
        </w:rPr>
        <w:t xml:space="preserve">2016 </w:t>
      </w:r>
      <w:r w:rsidR="004C2A65" w:rsidRPr="00132FE0">
        <w:rPr>
          <w:rFonts w:ascii="Times New Roman" w:eastAsia="微软雅黑" w:hAnsi="Times New Roman" w:cs="Times New Roman"/>
          <w:szCs w:val="21"/>
        </w:rPr>
        <w:t>年</w:t>
      </w:r>
      <w:r w:rsidR="004C2A65" w:rsidRPr="00132FE0">
        <w:rPr>
          <w:rFonts w:ascii="Times New Roman" w:eastAsia="微软雅黑" w:hAnsi="Times New Roman" w:cs="Times New Roman"/>
          <w:szCs w:val="21"/>
          <w:u w:val="single"/>
        </w:rPr>
        <w:t xml:space="preserve"> 9 </w:t>
      </w:r>
      <w:r w:rsidR="004C2A65" w:rsidRPr="00132FE0">
        <w:rPr>
          <w:rFonts w:ascii="Times New Roman" w:eastAsia="微软雅黑" w:hAnsi="Times New Roman" w:cs="Times New Roman"/>
          <w:szCs w:val="21"/>
        </w:rPr>
        <w:t>月</w:t>
      </w:r>
      <w:r w:rsidR="004C2A65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上海大学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凝聚态物理专业</w:t>
      </w:r>
    </w:p>
    <w:p w14:paraId="0F3FA13C" w14:textId="38D7B25B" w:rsidR="00A138C2" w:rsidRPr="00132FE0" w:rsidRDefault="002E05E5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14" w:name="_Toc1477066"/>
      <w:r w:rsidRPr="00132FE0">
        <w:rPr>
          <w:rFonts w:ascii="Times New Roman" w:hAnsi="Times New Roman"/>
        </w:rPr>
        <w:t>工作与实习</w:t>
      </w:r>
      <w:bookmarkEnd w:id="14"/>
    </w:p>
    <w:p w14:paraId="1719389E" w14:textId="4057E710" w:rsidR="00A138C2" w:rsidRPr="00132FE0" w:rsidRDefault="00A138C2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1.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2014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3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="00640EEE" w:rsidRPr="00132FE0">
        <w:rPr>
          <w:rFonts w:ascii="Times New Roman" w:eastAsia="微软雅黑" w:hAnsi="Times New Roman" w:cs="Times New Roman"/>
          <w:szCs w:val="21"/>
        </w:rPr>
        <w:t xml:space="preserve">-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2014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6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640EEE" w:rsidRPr="00132FE0">
        <w:rPr>
          <w:rFonts w:ascii="Times New Roman" w:eastAsia="微软雅黑" w:hAnsi="Times New Roman" w:cs="Times New Roman"/>
          <w:szCs w:val="21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思博职业技术</w:t>
      </w:r>
      <w:proofErr w:type="gramStart"/>
      <w:r w:rsidRPr="00132FE0">
        <w:rPr>
          <w:rFonts w:ascii="Times New Roman" w:eastAsia="微软雅黑" w:hAnsi="Times New Roman" w:cs="Times New Roman"/>
          <w:szCs w:val="21"/>
          <w:u w:val="single"/>
        </w:rPr>
        <w:t>学院申洋学院</w:t>
      </w:r>
      <w:proofErr w:type="gramEnd"/>
      <w:r w:rsidRPr="00132FE0">
        <w:rPr>
          <w:rFonts w:ascii="Times New Roman" w:eastAsia="微软雅黑" w:hAnsi="Times New Roman" w:cs="Times New Roman"/>
          <w:szCs w:val="21"/>
        </w:rPr>
        <w:t>任行政管理专业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《领导科学》代课教师</w:t>
      </w:r>
      <w:r w:rsidR="00640EEE" w:rsidRPr="00132FE0">
        <w:rPr>
          <w:rFonts w:ascii="Times New Roman" w:eastAsia="微软雅黑" w:hAnsi="Times New Roman" w:cs="Times New Roman"/>
          <w:szCs w:val="21"/>
        </w:rPr>
        <w:t>.</w:t>
      </w:r>
    </w:p>
    <w:p w14:paraId="3D9DB341" w14:textId="07483898" w:rsidR="00A138C2" w:rsidRPr="00132FE0" w:rsidRDefault="00A138C2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2.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2014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8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="00640EEE" w:rsidRPr="00132FE0">
        <w:rPr>
          <w:rFonts w:ascii="Times New Roman" w:eastAsia="微软雅黑" w:hAnsi="Times New Roman" w:cs="Times New Roman"/>
          <w:szCs w:val="21"/>
        </w:rPr>
        <w:t xml:space="preserve">-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2014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12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640EEE" w:rsidRPr="00132FE0">
        <w:rPr>
          <w:rFonts w:ascii="Times New Roman" w:eastAsia="微软雅黑" w:hAnsi="Times New Roman" w:cs="Times New Roman"/>
          <w:szCs w:val="21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思博职业技术</w:t>
      </w:r>
      <w:proofErr w:type="gramStart"/>
      <w:r w:rsidRPr="00132FE0">
        <w:rPr>
          <w:rFonts w:ascii="Times New Roman" w:eastAsia="微软雅黑" w:hAnsi="Times New Roman" w:cs="Times New Roman"/>
          <w:szCs w:val="21"/>
          <w:u w:val="single"/>
        </w:rPr>
        <w:t>学院申洋学院</w:t>
      </w:r>
      <w:proofErr w:type="gramEnd"/>
      <w:r w:rsidRPr="00132FE0">
        <w:rPr>
          <w:rFonts w:ascii="Times New Roman" w:eastAsia="微软雅黑" w:hAnsi="Times New Roman" w:cs="Times New Roman"/>
          <w:szCs w:val="21"/>
        </w:rPr>
        <w:t>任行政管理专业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《公共政策学》</w:t>
      </w:r>
      <w:r w:rsidR="00640EEE" w:rsidRPr="00132FE0">
        <w:rPr>
          <w:rFonts w:ascii="Times New Roman" w:eastAsia="微软雅黑" w:hAnsi="Times New Roman" w:cs="Times New Roman"/>
          <w:szCs w:val="21"/>
          <w:u w:val="single"/>
        </w:rPr>
        <w:t>,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《公共关系学》和《情报检索》代课教师</w:t>
      </w:r>
      <w:r w:rsidR="00640EEE" w:rsidRPr="00132FE0">
        <w:rPr>
          <w:rFonts w:ascii="Times New Roman" w:eastAsia="微软雅黑" w:hAnsi="Times New Roman" w:cs="Times New Roman"/>
          <w:szCs w:val="21"/>
        </w:rPr>
        <w:t>.</w:t>
      </w:r>
    </w:p>
    <w:p w14:paraId="7AFD931D" w14:textId="5CC0F312" w:rsidR="00640EEE" w:rsidRPr="00132FE0" w:rsidRDefault="00640EEE" w:rsidP="00640EEE">
      <w:pPr>
        <w:adjustRightInd w:val="0"/>
        <w:snapToGrid w:val="0"/>
        <w:rPr>
          <w:rFonts w:ascii="Times New Roman" w:eastAsia="微软雅黑" w:hAnsi="Times New Roman" w:cs="Times New Roman"/>
          <w:szCs w:val="21"/>
        </w:rPr>
      </w:pPr>
      <w:bookmarkStart w:id="15" w:name="_Toc1477067"/>
      <w:r w:rsidRPr="00132FE0">
        <w:rPr>
          <w:rFonts w:ascii="Times New Roman" w:eastAsia="微软雅黑" w:hAnsi="Times New Roman" w:cs="Times New Roman"/>
          <w:szCs w:val="21"/>
        </w:rPr>
        <w:t xml:space="preserve">3.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2016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9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 </w:t>
      </w:r>
      <w:r w:rsidRPr="00132FE0">
        <w:rPr>
          <w:rFonts w:ascii="Times New Roman" w:eastAsia="微软雅黑" w:hAnsi="Times New Roman" w:cs="Times New Roman"/>
          <w:szCs w:val="21"/>
        </w:rPr>
        <w:t xml:space="preserve">-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2018</w:t>
      </w:r>
      <w:r w:rsidRPr="00132FE0">
        <w:rPr>
          <w:rFonts w:ascii="Times New Roman" w:eastAsia="微软雅黑" w:hAnsi="Times New Roman" w:cs="Times New Roman"/>
          <w:szCs w:val="21"/>
        </w:rPr>
        <w:t>年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9</w:t>
      </w:r>
      <w:r w:rsidRPr="00132FE0">
        <w:rPr>
          <w:rFonts w:ascii="Times New Roman" w:eastAsia="微软雅黑" w:hAnsi="Times New Roman" w:cs="Times New Roman"/>
          <w:szCs w:val="21"/>
        </w:rPr>
        <w:t>月</w:t>
      </w:r>
      <w:r w:rsidRPr="00132FE0">
        <w:rPr>
          <w:rFonts w:ascii="Times New Roman" w:eastAsia="微软雅黑" w:hAnsi="Times New Roman" w:cs="Times New Roman"/>
          <w:szCs w:val="21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上海杓衡信息科技有限公司</w:t>
      </w:r>
      <w:r w:rsidRPr="00132FE0">
        <w:rPr>
          <w:rFonts w:ascii="Times New Roman" w:eastAsia="微软雅黑" w:hAnsi="Times New Roman" w:cs="Times New Roman"/>
          <w:szCs w:val="21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</w:rPr>
        <w:t>负责</w:t>
      </w:r>
      <w:r w:rsidR="00156B7F" w:rsidRPr="00132FE0">
        <w:rPr>
          <w:rFonts w:ascii="Times New Roman" w:eastAsia="微软雅黑" w:hAnsi="Times New Roman" w:cs="Times New Roman"/>
          <w:szCs w:val="21"/>
        </w:rPr>
        <w:t>机器翻译语料库的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数据采集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及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数据清洗</w:t>
      </w:r>
      <w:r w:rsidRPr="00132FE0">
        <w:rPr>
          <w:rFonts w:ascii="Times New Roman" w:eastAsia="微软雅黑" w:hAnsi="Times New Roman" w:cs="Times New Roman"/>
          <w:szCs w:val="21"/>
        </w:rPr>
        <w:t>工作</w:t>
      </w:r>
      <w:r w:rsidRPr="00132FE0">
        <w:rPr>
          <w:rFonts w:ascii="Times New Roman" w:eastAsia="微软雅黑" w:hAnsi="Times New Roman" w:cs="Times New Roman"/>
          <w:szCs w:val="21"/>
        </w:rPr>
        <w:t xml:space="preserve">. </w:t>
      </w:r>
    </w:p>
    <w:p w14:paraId="1AAB7FF0" w14:textId="361CEBED" w:rsidR="00156B7F" w:rsidRPr="00132FE0" w:rsidRDefault="007D4D0C" w:rsidP="00156B7F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>4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. 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2018</w:t>
      </w:r>
      <w:r w:rsidR="00156B7F" w:rsidRPr="00132FE0">
        <w:rPr>
          <w:rFonts w:ascii="Times New Roman" w:eastAsia="微软雅黑" w:hAnsi="Times New Roman" w:cs="Times New Roman"/>
          <w:szCs w:val="21"/>
        </w:rPr>
        <w:t>年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9</w:t>
      </w:r>
      <w:r w:rsidR="00156B7F" w:rsidRPr="00132FE0">
        <w:rPr>
          <w:rFonts w:ascii="Times New Roman" w:eastAsia="微软雅黑" w:hAnsi="Times New Roman" w:cs="Times New Roman"/>
          <w:szCs w:val="21"/>
        </w:rPr>
        <w:t>月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 - 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2018</w:t>
      </w:r>
      <w:r w:rsidR="00156B7F" w:rsidRPr="00132FE0">
        <w:rPr>
          <w:rFonts w:ascii="Times New Roman" w:eastAsia="微软雅黑" w:hAnsi="Times New Roman" w:cs="Times New Roman"/>
          <w:szCs w:val="21"/>
        </w:rPr>
        <w:t>年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11</w:t>
      </w:r>
      <w:r w:rsidR="00156B7F" w:rsidRPr="00132FE0">
        <w:rPr>
          <w:rFonts w:ascii="Times New Roman" w:eastAsia="微软雅黑" w:hAnsi="Times New Roman" w:cs="Times New Roman"/>
          <w:szCs w:val="21"/>
        </w:rPr>
        <w:t>月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, </w:t>
      </w:r>
      <w:proofErr w:type="gramStart"/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八维宏烨</w:t>
      </w:r>
      <w:proofErr w:type="gramEnd"/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（上海）信息科技有限公司</w:t>
      </w:r>
      <w:r w:rsidR="00156B7F" w:rsidRPr="00132FE0">
        <w:rPr>
          <w:rFonts w:ascii="Times New Roman" w:eastAsia="微软雅黑" w:hAnsi="Times New Roman" w:cs="Times New Roman"/>
          <w:szCs w:val="21"/>
        </w:rPr>
        <w:t xml:space="preserve">, </w:t>
      </w:r>
      <w:r w:rsidR="00156B7F" w:rsidRPr="00132FE0">
        <w:rPr>
          <w:rFonts w:ascii="Times New Roman" w:eastAsia="微软雅黑" w:hAnsi="Times New Roman" w:cs="Times New Roman"/>
          <w:szCs w:val="21"/>
        </w:rPr>
        <w:t>任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python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基础和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python</w:t>
      </w:r>
      <w:r w:rsidR="00156B7F" w:rsidRPr="00132FE0">
        <w:rPr>
          <w:rFonts w:ascii="Times New Roman" w:eastAsia="微软雅黑" w:hAnsi="Times New Roman" w:cs="Times New Roman"/>
          <w:szCs w:val="21"/>
          <w:u w:val="single"/>
        </w:rPr>
        <w:t>爬虫课程讲师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</w:p>
    <w:p w14:paraId="51FAA131" w14:textId="77777777" w:rsidR="00AF746A" w:rsidRPr="00132FE0" w:rsidRDefault="00AF746A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r w:rsidRPr="00132FE0">
        <w:rPr>
          <w:rFonts w:ascii="Times New Roman" w:hAnsi="Times New Roman"/>
        </w:rPr>
        <w:t>个性特点</w:t>
      </w:r>
      <w:bookmarkEnd w:id="15"/>
    </w:p>
    <w:p w14:paraId="1706C1AD" w14:textId="4344013D" w:rsidR="00AF746A" w:rsidRPr="00132FE0" w:rsidRDefault="00AF746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1.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做事比较稳</w:t>
      </w:r>
      <w:r w:rsidR="00D520B8" w:rsidRPr="00132FE0">
        <w:rPr>
          <w:rFonts w:ascii="Times New Roman" w:eastAsia="微软雅黑" w:hAnsi="Times New Roman" w:cs="Times New Roman"/>
          <w:szCs w:val="21"/>
          <w:u w:val="single"/>
        </w:rPr>
        <w:t>重</w:t>
      </w:r>
      <w:r w:rsidR="00640EEE"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喜欢事事有条有理</w:t>
      </w:r>
      <w:r w:rsidR="000D7CA4"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</w:p>
    <w:p w14:paraId="3F4B31DC" w14:textId="47AA9F3E" w:rsidR="00EA1EDA" w:rsidRPr="00132FE0" w:rsidRDefault="00EA1ED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2.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细致认真</w:t>
      </w:r>
      <w:r w:rsidR="00640EEE"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很有耐心</w:t>
      </w:r>
      <w:r w:rsidR="000D7CA4"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</w:p>
    <w:p w14:paraId="42C489A2" w14:textId="71F64B44" w:rsidR="00EA1EDA" w:rsidRPr="00132FE0" w:rsidRDefault="00EA1ED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3. </w:t>
      </w:r>
      <w:r w:rsidR="00A138C2" w:rsidRPr="00132FE0">
        <w:rPr>
          <w:rFonts w:ascii="Times New Roman" w:eastAsia="微软雅黑" w:hAnsi="Times New Roman" w:cs="Times New Roman"/>
          <w:szCs w:val="21"/>
          <w:u w:val="single"/>
        </w:rPr>
        <w:t>乐于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学习新知识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新技术</w:t>
      </w:r>
      <w:r w:rsidR="000D7CA4"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</w:p>
    <w:p w14:paraId="433BCFDE" w14:textId="1A9946E1" w:rsidR="00AF746A" w:rsidRPr="00132FE0" w:rsidRDefault="00EA1EDA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>4</w:t>
      </w:r>
      <w:r w:rsidR="00AF746A" w:rsidRPr="00132FE0">
        <w:rPr>
          <w:rFonts w:ascii="Times New Roman" w:eastAsia="微软雅黑" w:hAnsi="Times New Roman" w:cs="Times New Roman"/>
          <w:szCs w:val="21"/>
        </w:rPr>
        <w:t xml:space="preserve">. </w:t>
      </w:r>
      <w:r w:rsidR="00AF746A" w:rsidRPr="00132FE0">
        <w:rPr>
          <w:rFonts w:ascii="Times New Roman" w:eastAsia="微软雅黑" w:hAnsi="Times New Roman" w:cs="Times New Roman"/>
          <w:szCs w:val="21"/>
          <w:u w:val="single"/>
        </w:rPr>
        <w:t>一件事</w:t>
      </w:r>
      <w:r w:rsidR="00AF746A"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="00AF746A" w:rsidRPr="00132FE0">
        <w:rPr>
          <w:rFonts w:ascii="Times New Roman" w:eastAsia="微软雅黑" w:hAnsi="Times New Roman" w:cs="Times New Roman"/>
          <w:szCs w:val="21"/>
          <w:u w:val="single"/>
        </w:rPr>
        <w:t>总是</w:t>
      </w:r>
      <w:r w:rsidR="00D745DB" w:rsidRPr="00132FE0">
        <w:rPr>
          <w:rFonts w:ascii="Times New Roman" w:eastAsia="微软雅黑" w:hAnsi="Times New Roman" w:cs="Times New Roman"/>
          <w:szCs w:val="21"/>
          <w:u w:val="single"/>
        </w:rPr>
        <w:t>尽可能</w:t>
      </w:r>
      <w:r w:rsidR="00AF746A" w:rsidRPr="00132FE0">
        <w:rPr>
          <w:rFonts w:ascii="Times New Roman" w:eastAsia="微软雅黑" w:hAnsi="Times New Roman" w:cs="Times New Roman"/>
          <w:szCs w:val="21"/>
          <w:u w:val="single"/>
        </w:rPr>
        <w:t>做到尽善尽美</w:t>
      </w:r>
      <w:r w:rsidR="00AF746A"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</w:p>
    <w:p w14:paraId="1B6EC4CD" w14:textId="3E51EEEF" w:rsidR="00900C92" w:rsidRPr="00132FE0" w:rsidRDefault="00900C92" w:rsidP="00766823">
      <w:pPr>
        <w:adjustRightInd w:val="0"/>
        <w:snapToGrid w:val="0"/>
        <w:rPr>
          <w:rFonts w:ascii="Times New Roman" w:eastAsia="微软雅黑" w:hAnsi="Times New Roman" w:cs="Times New Roman"/>
          <w:szCs w:val="21"/>
          <w:u w:val="single"/>
        </w:rPr>
      </w:pPr>
      <w:r w:rsidRPr="00132FE0">
        <w:rPr>
          <w:rFonts w:ascii="Times New Roman" w:eastAsia="微软雅黑" w:hAnsi="Times New Roman" w:cs="Times New Roman"/>
          <w:szCs w:val="21"/>
        </w:rPr>
        <w:t xml:space="preserve">5.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善于总结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善于整理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善于从看似无关的概念和内容中找到联系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 xml:space="preserve">, 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把看似无</w:t>
      </w:r>
      <w:r w:rsidR="00137A68" w:rsidRPr="00132FE0">
        <w:rPr>
          <w:rFonts w:ascii="Times New Roman" w:eastAsia="微软雅黑" w:hAnsi="Times New Roman" w:cs="Times New Roman"/>
          <w:szCs w:val="21"/>
          <w:u w:val="single"/>
        </w:rPr>
        <w:t>规律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的内容总结整理为一个完整的体系</w:t>
      </w:r>
      <w:r w:rsidRPr="00132FE0">
        <w:rPr>
          <w:rFonts w:ascii="Times New Roman" w:eastAsia="微软雅黑" w:hAnsi="Times New Roman" w:cs="Times New Roman"/>
          <w:szCs w:val="21"/>
          <w:u w:val="single"/>
        </w:rPr>
        <w:t>.</w:t>
      </w:r>
    </w:p>
    <w:p w14:paraId="142F3D1F" w14:textId="2E3CA9CA" w:rsidR="00396784" w:rsidRPr="00132FE0" w:rsidRDefault="00396784" w:rsidP="00E40580">
      <w:pPr>
        <w:pStyle w:val="Heading2"/>
        <w:shd w:val="clear" w:color="auto" w:fill="E7E6E6"/>
        <w:adjustRightInd w:val="0"/>
        <w:snapToGrid w:val="0"/>
        <w:spacing w:beforeLines="50" w:before="156" w:afterLines="50" w:after="156" w:line="240" w:lineRule="auto"/>
        <w:rPr>
          <w:rFonts w:ascii="Times New Roman" w:hAnsi="Times New Roman"/>
        </w:rPr>
      </w:pPr>
      <w:bookmarkStart w:id="16" w:name="_Toc1477069"/>
      <w:bookmarkStart w:id="17" w:name="_Hlk1479820"/>
      <w:r w:rsidRPr="00132FE0">
        <w:rPr>
          <w:rFonts w:ascii="Times New Roman" w:hAnsi="Times New Roman"/>
        </w:rPr>
        <w:t>附</w:t>
      </w:r>
      <w:r w:rsidRPr="00132FE0">
        <w:rPr>
          <w:rFonts w:ascii="Times New Roman" w:hAnsi="Times New Roman"/>
        </w:rPr>
        <w:t xml:space="preserve">: </w:t>
      </w:r>
      <w:r w:rsidR="00575F4C" w:rsidRPr="00132FE0">
        <w:rPr>
          <w:rFonts w:ascii="Times New Roman" w:hAnsi="Times New Roman"/>
        </w:rPr>
        <w:t>部分</w:t>
      </w:r>
      <w:r w:rsidR="00766823" w:rsidRPr="00132FE0">
        <w:rPr>
          <w:rFonts w:ascii="Times New Roman" w:hAnsi="Times New Roman"/>
        </w:rPr>
        <w:t>工作</w:t>
      </w:r>
      <w:r w:rsidRPr="00132FE0">
        <w:rPr>
          <w:rFonts w:ascii="Times New Roman" w:hAnsi="Times New Roman"/>
        </w:rPr>
        <w:t>笔记展示</w:t>
      </w:r>
      <w:bookmarkEnd w:id="16"/>
    </w:p>
    <w:p w14:paraId="684A747C" w14:textId="6AF2B77E" w:rsidR="003D514D" w:rsidRPr="00132FE0" w:rsidRDefault="00584AB1" w:rsidP="003D514D">
      <w:pPr>
        <w:rPr>
          <w:rStyle w:val="Hyperlink"/>
          <w:rFonts w:ascii="Times New Roman" w:hAnsi="Times New Roman" w:cs="Times New Roman"/>
        </w:rPr>
      </w:pPr>
      <w:hyperlink r:id="rId13" w:history="1">
        <w:r w:rsidR="003D514D" w:rsidRPr="00132FE0">
          <w:rPr>
            <w:rStyle w:val="Hyperlink"/>
            <w:rFonts w:ascii="Times New Roman" w:hAnsi="Times New Roman" w:cs="Times New Roman"/>
          </w:rPr>
          <w:t>https://github.com/dreamingtech/notes/blob/master/</w:t>
        </w:r>
        <w:r w:rsidR="003D514D" w:rsidRPr="00132FE0">
          <w:rPr>
            <w:rStyle w:val="Hyperlink"/>
            <w:rFonts w:ascii="Times New Roman" w:hAnsi="Times New Roman" w:cs="Times New Roman"/>
          </w:rPr>
          <w:t>部分工作笔记展示</w:t>
        </w:r>
        <w:r w:rsidR="003D514D" w:rsidRPr="00132FE0">
          <w:rPr>
            <w:rStyle w:val="Hyperlink"/>
            <w:rFonts w:ascii="Times New Roman" w:hAnsi="Times New Roman" w:cs="Times New Roman"/>
          </w:rPr>
          <w:t>_20190219.pdf</w:t>
        </w:r>
      </w:hyperlink>
      <w:bookmarkEnd w:id="17"/>
    </w:p>
    <w:p w14:paraId="7C764D76" w14:textId="78CEC39F" w:rsidR="007939F0" w:rsidRPr="00132FE0" w:rsidRDefault="00584AB1" w:rsidP="003D514D">
      <w:pPr>
        <w:rPr>
          <w:rFonts w:ascii="Times New Roman" w:hAnsi="Times New Roman" w:cs="Times New Roman"/>
        </w:rPr>
      </w:pPr>
      <w:hyperlink r:id="rId14" w:history="1">
        <w:r w:rsidR="007939F0" w:rsidRPr="00132FE0">
          <w:rPr>
            <w:rStyle w:val="Hyperlink"/>
            <w:rFonts w:ascii="Times New Roman" w:hAnsi="Times New Roman" w:cs="Times New Roman"/>
          </w:rPr>
          <w:t>https://github.com/dreamingtech/notes/blob/master/</w:t>
        </w:r>
        <w:r w:rsidR="007939F0" w:rsidRPr="00132FE0">
          <w:rPr>
            <w:rStyle w:val="Hyperlink"/>
            <w:rFonts w:ascii="Times New Roman" w:hAnsi="Times New Roman" w:cs="Times New Roman"/>
          </w:rPr>
          <w:t>伯乐在线全站爬虫</w:t>
        </w:r>
        <w:r w:rsidR="007939F0" w:rsidRPr="00132FE0">
          <w:rPr>
            <w:rStyle w:val="Hyperlink"/>
            <w:rFonts w:ascii="Times New Roman" w:hAnsi="Times New Roman" w:cs="Times New Roman"/>
          </w:rPr>
          <w:t>_step_by_step.pdf</w:t>
        </w:r>
      </w:hyperlink>
    </w:p>
    <w:p w14:paraId="2F33AAF7" w14:textId="4A742036" w:rsidR="007939F0" w:rsidRPr="00132FE0" w:rsidRDefault="00584AB1" w:rsidP="003D514D">
      <w:pPr>
        <w:rPr>
          <w:rFonts w:ascii="Times New Roman" w:hAnsi="Times New Roman" w:cs="Times New Roman"/>
        </w:rPr>
      </w:pPr>
      <w:hyperlink r:id="rId15" w:history="1">
        <w:r w:rsidR="007939F0" w:rsidRPr="00132FE0">
          <w:rPr>
            <w:rStyle w:val="Hyperlink"/>
            <w:rFonts w:ascii="Times New Roman" w:hAnsi="Times New Roman" w:cs="Times New Roman"/>
          </w:rPr>
          <w:t>https://github.com/dreamingtech/notes/blob/master/</w:t>
        </w:r>
        <w:r w:rsidR="007939F0" w:rsidRPr="00132FE0">
          <w:rPr>
            <w:rStyle w:val="Hyperlink"/>
            <w:rFonts w:ascii="Times New Roman" w:hAnsi="Times New Roman" w:cs="Times New Roman"/>
          </w:rPr>
          <w:t>爬虫笔记</w:t>
        </w:r>
        <w:r w:rsidR="007939F0" w:rsidRPr="00132FE0">
          <w:rPr>
            <w:rStyle w:val="Hyperlink"/>
            <w:rFonts w:ascii="Times New Roman" w:hAnsi="Times New Roman" w:cs="Times New Roman"/>
          </w:rPr>
          <w:t>_</w:t>
        </w:r>
        <w:r w:rsidR="007939F0" w:rsidRPr="00132FE0">
          <w:rPr>
            <w:rStyle w:val="Hyperlink"/>
            <w:rFonts w:ascii="Times New Roman" w:hAnsi="Times New Roman" w:cs="Times New Roman"/>
          </w:rPr>
          <w:t>基础</w:t>
        </w:r>
        <w:r w:rsidR="007939F0" w:rsidRPr="00132FE0">
          <w:rPr>
            <w:rStyle w:val="Hyperlink"/>
            <w:rFonts w:ascii="Times New Roman" w:hAnsi="Times New Roman" w:cs="Times New Roman"/>
          </w:rPr>
          <w:t>_20190327.pdf</w:t>
        </w:r>
      </w:hyperlink>
    </w:p>
    <w:sectPr w:rsidR="007939F0" w:rsidRPr="00132FE0">
      <w:headerReference w:type="default" r:id="rId16"/>
      <w:footerReference w:type="first" r:id="rId17"/>
      <w:pgSz w:w="11906" w:h="16838"/>
      <w:pgMar w:top="1135" w:right="1416" w:bottom="1135" w:left="141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B7A47" w14:textId="77777777" w:rsidR="00584AB1" w:rsidRDefault="00584AB1">
      <w:r>
        <w:separator/>
      </w:r>
    </w:p>
  </w:endnote>
  <w:endnote w:type="continuationSeparator" w:id="0">
    <w:p w14:paraId="73A9D356" w14:textId="77777777" w:rsidR="00584AB1" w:rsidRDefault="0058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0647B" w14:textId="77777777" w:rsidR="00151B08" w:rsidRDefault="00151B0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78B8838" w14:textId="77777777" w:rsidR="00151B08" w:rsidRDefault="0015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19452" w14:textId="77777777" w:rsidR="00584AB1" w:rsidRDefault="00584AB1">
      <w:r>
        <w:separator/>
      </w:r>
    </w:p>
  </w:footnote>
  <w:footnote w:type="continuationSeparator" w:id="0">
    <w:p w14:paraId="7F8625A3" w14:textId="77777777" w:rsidR="00584AB1" w:rsidRDefault="0058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EC948" w14:textId="77777777" w:rsidR="00151B08" w:rsidRDefault="00151B0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84B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03E"/>
    <w:rsid w:val="000141BB"/>
    <w:rsid w:val="00014E53"/>
    <w:rsid w:val="000229FF"/>
    <w:rsid w:val="00027605"/>
    <w:rsid w:val="00030A3F"/>
    <w:rsid w:val="00034095"/>
    <w:rsid w:val="000365CA"/>
    <w:rsid w:val="00036783"/>
    <w:rsid w:val="00036DC6"/>
    <w:rsid w:val="00036ED2"/>
    <w:rsid w:val="00037F62"/>
    <w:rsid w:val="00041D95"/>
    <w:rsid w:val="00060223"/>
    <w:rsid w:val="00072E90"/>
    <w:rsid w:val="00083195"/>
    <w:rsid w:val="000832D0"/>
    <w:rsid w:val="00083DDD"/>
    <w:rsid w:val="0008541B"/>
    <w:rsid w:val="00087924"/>
    <w:rsid w:val="000905D4"/>
    <w:rsid w:val="00090C0B"/>
    <w:rsid w:val="00090C19"/>
    <w:rsid w:val="00091A42"/>
    <w:rsid w:val="00095A7B"/>
    <w:rsid w:val="000A5FEB"/>
    <w:rsid w:val="000B1C3D"/>
    <w:rsid w:val="000C1B91"/>
    <w:rsid w:val="000C326E"/>
    <w:rsid w:val="000C65B1"/>
    <w:rsid w:val="000C7453"/>
    <w:rsid w:val="000D48A1"/>
    <w:rsid w:val="000D7CA4"/>
    <w:rsid w:val="000E2853"/>
    <w:rsid w:val="000E7C4B"/>
    <w:rsid w:val="000F181F"/>
    <w:rsid w:val="000F1F1D"/>
    <w:rsid w:val="0010290B"/>
    <w:rsid w:val="00104F08"/>
    <w:rsid w:val="00122F67"/>
    <w:rsid w:val="0012616B"/>
    <w:rsid w:val="0012664D"/>
    <w:rsid w:val="00131A3A"/>
    <w:rsid w:val="00132FE0"/>
    <w:rsid w:val="00136C99"/>
    <w:rsid w:val="00137A68"/>
    <w:rsid w:val="00137EDF"/>
    <w:rsid w:val="00146136"/>
    <w:rsid w:val="00151B08"/>
    <w:rsid w:val="0015569D"/>
    <w:rsid w:val="00156B7F"/>
    <w:rsid w:val="00163AF6"/>
    <w:rsid w:val="001648F3"/>
    <w:rsid w:val="00172A27"/>
    <w:rsid w:val="0018198C"/>
    <w:rsid w:val="0018218C"/>
    <w:rsid w:val="00184789"/>
    <w:rsid w:val="001852BF"/>
    <w:rsid w:val="00186FAF"/>
    <w:rsid w:val="00190DD4"/>
    <w:rsid w:val="00191818"/>
    <w:rsid w:val="001A390D"/>
    <w:rsid w:val="001A7E8D"/>
    <w:rsid w:val="001B2809"/>
    <w:rsid w:val="001B2999"/>
    <w:rsid w:val="001B34FC"/>
    <w:rsid w:val="001C3881"/>
    <w:rsid w:val="001C43B3"/>
    <w:rsid w:val="001C43E7"/>
    <w:rsid w:val="001D077B"/>
    <w:rsid w:val="001D5AAC"/>
    <w:rsid w:val="001D5ABC"/>
    <w:rsid w:val="001E2351"/>
    <w:rsid w:val="001E462F"/>
    <w:rsid w:val="001F10CD"/>
    <w:rsid w:val="001F310F"/>
    <w:rsid w:val="00202600"/>
    <w:rsid w:val="00211C5A"/>
    <w:rsid w:val="00222E76"/>
    <w:rsid w:val="00225DF0"/>
    <w:rsid w:val="0023013B"/>
    <w:rsid w:val="00241D15"/>
    <w:rsid w:val="00245F71"/>
    <w:rsid w:val="00246825"/>
    <w:rsid w:val="002475A7"/>
    <w:rsid w:val="00251FE8"/>
    <w:rsid w:val="00254FA5"/>
    <w:rsid w:val="00263250"/>
    <w:rsid w:val="00272F18"/>
    <w:rsid w:val="00286EDF"/>
    <w:rsid w:val="00287866"/>
    <w:rsid w:val="002907FA"/>
    <w:rsid w:val="00290C62"/>
    <w:rsid w:val="00290FC1"/>
    <w:rsid w:val="002A4EAB"/>
    <w:rsid w:val="002A66FE"/>
    <w:rsid w:val="002B3516"/>
    <w:rsid w:val="002B77D9"/>
    <w:rsid w:val="002C7230"/>
    <w:rsid w:val="002D43A1"/>
    <w:rsid w:val="002D4C3F"/>
    <w:rsid w:val="002E05E5"/>
    <w:rsid w:val="002E7464"/>
    <w:rsid w:val="002F4FAF"/>
    <w:rsid w:val="003000E8"/>
    <w:rsid w:val="0030177B"/>
    <w:rsid w:val="00302962"/>
    <w:rsid w:val="003034A9"/>
    <w:rsid w:val="00315E7D"/>
    <w:rsid w:val="00333756"/>
    <w:rsid w:val="00334A90"/>
    <w:rsid w:val="00336D30"/>
    <w:rsid w:val="00336FD9"/>
    <w:rsid w:val="00342CDD"/>
    <w:rsid w:val="00346698"/>
    <w:rsid w:val="00353A94"/>
    <w:rsid w:val="0035578A"/>
    <w:rsid w:val="00365EF0"/>
    <w:rsid w:val="003744CD"/>
    <w:rsid w:val="00375026"/>
    <w:rsid w:val="003900A4"/>
    <w:rsid w:val="00392CAF"/>
    <w:rsid w:val="003931B3"/>
    <w:rsid w:val="00393564"/>
    <w:rsid w:val="00394EB8"/>
    <w:rsid w:val="00396784"/>
    <w:rsid w:val="003B3B8B"/>
    <w:rsid w:val="003D514D"/>
    <w:rsid w:val="003E050F"/>
    <w:rsid w:val="003E0E34"/>
    <w:rsid w:val="003E12B3"/>
    <w:rsid w:val="003E20C4"/>
    <w:rsid w:val="003E4CCD"/>
    <w:rsid w:val="003E5902"/>
    <w:rsid w:val="003F21F5"/>
    <w:rsid w:val="003F28B5"/>
    <w:rsid w:val="003F3DE1"/>
    <w:rsid w:val="003F6F7E"/>
    <w:rsid w:val="00403D36"/>
    <w:rsid w:val="00405CBB"/>
    <w:rsid w:val="00425145"/>
    <w:rsid w:val="00432A33"/>
    <w:rsid w:val="00436350"/>
    <w:rsid w:val="0044171C"/>
    <w:rsid w:val="00450EE3"/>
    <w:rsid w:val="00456588"/>
    <w:rsid w:val="00456A96"/>
    <w:rsid w:val="00457CB1"/>
    <w:rsid w:val="00472554"/>
    <w:rsid w:val="00476BA0"/>
    <w:rsid w:val="00481D63"/>
    <w:rsid w:val="00492ECB"/>
    <w:rsid w:val="00495CB9"/>
    <w:rsid w:val="004966C4"/>
    <w:rsid w:val="004975B9"/>
    <w:rsid w:val="004A6F67"/>
    <w:rsid w:val="004B195B"/>
    <w:rsid w:val="004B45A3"/>
    <w:rsid w:val="004B556D"/>
    <w:rsid w:val="004B7164"/>
    <w:rsid w:val="004C2A65"/>
    <w:rsid w:val="004C355B"/>
    <w:rsid w:val="004D0100"/>
    <w:rsid w:val="004D2E10"/>
    <w:rsid w:val="004D401C"/>
    <w:rsid w:val="004D7FB5"/>
    <w:rsid w:val="004E0E6A"/>
    <w:rsid w:val="004E2C78"/>
    <w:rsid w:val="004F218C"/>
    <w:rsid w:val="004F27AC"/>
    <w:rsid w:val="004F6BE9"/>
    <w:rsid w:val="004F6E6C"/>
    <w:rsid w:val="004F7AD6"/>
    <w:rsid w:val="00506EF2"/>
    <w:rsid w:val="00511B26"/>
    <w:rsid w:val="005178F9"/>
    <w:rsid w:val="005209F4"/>
    <w:rsid w:val="005273B8"/>
    <w:rsid w:val="0053121C"/>
    <w:rsid w:val="00533004"/>
    <w:rsid w:val="00543845"/>
    <w:rsid w:val="00554D3E"/>
    <w:rsid w:val="00555587"/>
    <w:rsid w:val="00555B6F"/>
    <w:rsid w:val="00561B06"/>
    <w:rsid w:val="00575609"/>
    <w:rsid w:val="00575F4C"/>
    <w:rsid w:val="00576199"/>
    <w:rsid w:val="00582C5C"/>
    <w:rsid w:val="00584534"/>
    <w:rsid w:val="00584AB1"/>
    <w:rsid w:val="0059095E"/>
    <w:rsid w:val="005A1023"/>
    <w:rsid w:val="005A1153"/>
    <w:rsid w:val="005A13BF"/>
    <w:rsid w:val="005B3119"/>
    <w:rsid w:val="005B33A2"/>
    <w:rsid w:val="005C2081"/>
    <w:rsid w:val="005C2A40"/>
    <w:rsid w:val="005C7653"/>
    <w:rsid w:val="005E2783"/>
    <w:rsid w:val="005E624C"/>
    <w:rsid w:val="005F7647"/>
    <w:rsid w:val="00602A3E"/>
    <w:rsid w:val="00602FCD"/>
    <w:rsid w:val="00613F8C"/>
    <w:rsid w:val="00622C5C"/>
    <w:rsid w:val="0062563B"/>
    <w:rsid w:val="00626F3C"/>
    <w:rsid w:val="0062720F"/>
    <w:rsid w:val="00631476"/>
    <w:rsid w:val="00640EEE"/>
    <w:rsid w:val="0064667F"/>
    <w:rsid w:val="00652E0B"/>
    <w:rsid w:val="00653D80"/>
    <w:rsid w:val="006777F0"/>
    <w:rsid w:val="00681636"/>
    <w:rsid w:val="0069775F"/>
    <w:rsid w:val="006A7470"/>
    <w:rsid w:val="006B2F16"/>
    <w:rsid w:val="006B53A0"/>
    <w:rsid w:val="006C02A3"/>
    <w:rsid w:val="006C07CB"/>
    <w:rsid w:val="006C62D6"/>
    <w:rsid w:val="006D7B48"/>
    <w:rsid w:val="006E0CFC"/>
    <w:rsid w:val="006E3651"/>
    <w:rsid w:val="006E55EA"/>
    <w:rsid w:val="006F2773"/>
    <w:rsid w:val="006F6910"/>
    <w:rsid w:val="00705673"/>
    <w:rsid w:val="0071615F"/>
    <w:rsid w:val="007226BC"/>
    <w:rsid w:val="007311F6"/>
    <w:rsid w:val="00731986"/>
    <w:rsid w:val="00737408"/>
    <w:rsid w:val="00740C48"/>
    <w:rsid w:val="00746FBB"/>
    <w:rsid w:val="007475E1"/>
    <w:rsid w:val="007504ED"/>
    <w:rsid w:val="00750998"/>
    <w:rsid w:val="00754957"/>
    <w:rsid w:val="00756E52"/>
    <w:rsid w:val="00766823"/>
    <w:rsid w:val="007742B0"/>
    <w:rsid w:val="00774773"/>
    <w:rsid w:val="00777967"/>
    <w:rsid w:val="00780950"/>
    <w:rsid w:val="00782C65"/>
    <w:rsid w:val="00786282"/>
    <w:rsid w:val="007876E1"/>
    <w:rsid w:val="007917BB"/>
    <w:rsid w:val="007939F0"/>
    <w:rsid w:val="00797573"/>
    <w:rsid w:val="007A03CD"/>
    <w:rsid w:val="007B147B"/>
    <w:rsid w:val="007B4595"/>
    <w:rsid w:val="007C0518"/>
    <w:rsid w:val="007C1672"/>
    <w:rsid w:val="007C41CB"/>
    <w:rsid w:val="007C4DB5"/>
    <w:rsid w:val="007C65E2"/>
    <w:rsid w:val="007D0160"/>
    <w:rsid w:val="007D2CD5"/>
    <w:rsid w:val="007D4D0C"/>
    <w:rsid w:val="007E58A1"/>
    <w:rsid w:val="007F2E59"/>
    <w:rsid w:val="007F5E02"/>
    <w:rsid w:val="00800CCA"/>
    <w:rsid w:val="008012AC"/>
    <w:rsid w:val="00804D3F"/>
    <w:rsid w:val="008073C8"/>
    <w:rsid w:val="00813118"/>
    <w:rsid w:val="00832314"/>
    <w:rsid w:val="00832B61"/>
    <w:rsid w:val="00837D3D"/>
    <w:rsid w:val="00842DBF"/>
    <w:rsid w:val="00846A6B"/>
    <w:rsid w:val="0085317D"/>
    <w:rsid w:val="00853F1E"/>
    <w:rsid w:val="00856807"/>
    <w:rsid w:val="0086102C"/>
    <w:rsid w:val="00871482"/>
    <w:rsid w:val="00873059"/>
    <w:rsid w:val="0088339F"/>
    <w:rsid w:val="00885831"/>
    <w:rsid w:val="008B44A7"/>
    <w:rsid w:val="008B4C38"/>
    <w:rsid w:val="008D5182"/>
    <w:rsid w:val="008E1F7B"/>
    <w:rsid w:val="008E227F"/>
    <w:rsid w:val="008E544D"/>
    <w:rsid w:val="008F0AE0"/>
    <w:rsid w:val="00900622"/>
    <w:rsid w:val="00900C92"/>
    <w:rsid w:val="00912986"/>
    <w:rsid w:val="009137AD"/>
    <w:rsid w:val="0091420E"/>
    <w:rsid w:val="00914B66"/>
    <w:rsid w:val="009247DB"/>
    <w:rsid w:val="00935208"/>
    <w:rsid w:val="00937CF2"/>
    <w:rsid w:val="00960C69"/>
    <w:rsid w:val="00972930"/>
    <w:rsid w:val="0098557E"/>
    <w:rsid w:val="00987B9F"/>
    <w:rsid w:val="00987FC9"/>
    <w:rsid w:val="009936D5"/>
    <w:rsid w:val="009A0397"/>
    <w:rsid w:val="009A189F"/>
    <w:rsid w:val="009A3D2C"/>
    <w:rsid w:val="009B4683"/>
    <w:rsid w:val="009B541A"/>
    <w:rsid w:val="009C436E"/>
    <w:rsid w:val="009C4A05"/>
    <w:rsid w:val="009D4B14"/>
    <w:rsid w:val="009E1745"/>
    <w:rsid w:val="009E418A"/>
    <w:rsid w:val="009F79A8"/>
    <w:rsid w:val="00A02ACC"/>
    <w:rsid w:val="00A03B7C"/>
    <w:rsid w:val="00A043C8"/>
    <w:rsid w:val="00A06027"/>
    <w:rsid w:val="00A06DED"/>
    <w:rsid w:val="00A10BFC"/>
    <w:rsid w:val="00A138C2"/>
    <w:rsid w:val="00A1400D"/>
    <w:rsid w:val="00A32BC3"/>
    <w:rsid w:val="00A33084"/>
    <w:rsid w:val="00A33C4C"/>
    <w:rsid w:val="00A41E0A"/>
    <w:rsid w:val="00A44568"/>
    <w:rsid w:val="00A654F0"/>
    <w:rsid w:val="00A659AB"/>
    <w:rsid w:val="00A65F37"/>
    <w:rsid w:val="00A66645"/>
    <w:rsid w:val="00A678B7"/>
    <w:rsid w:val="00A7181F"/>
    <w:rsid w:val="00A767CB"/>
    <w:rsid w:val="00A85514"/>
    <w:rsid w:val="00A87FF0"/>
    <w:rsid w:val="00A9179E"/>
    <w:rsid w:val="00AA050D"/>
    <w:rsid w:val="00AA38B2"/>
    <w:rsid w:val="00AA476A"/>
    <w:rsid w:val="00AB76D9"/>
    <w:rsid w:val="00AC0CC1"/>
    <w:rsid w:val="00AC0F92"/>
    <w:rsid w:val="00AD06B7"/>
    <w:rsid w:val="00AE21DC"/>
    <w:rsid w:val="00AE4775"/>
    <w:rsid w:val="00AF746A"/>
    <w:rsid w:val="00B0107E"/>
    <w:rsid w:val="00B017AB"/>
    <w:rsid w:val="00B13A9B"/>
    <w:rsid w:val="00B22370"/>
    <w:rsid w:val="00B241C4"/>
    <w:rsid w:val="00B27B76"/>
    <w:rsid w:val="00B315D0"/>
    <w:rsid w:val="00B424EE"/>
    <w:rsid w:val="00B45861"/>
    <w:rsid w:val="00B469D5"/>
    <w:rsid w:val="00B47BF6"/>
    <w:rsid w:val="00B47FA4"/>
    <w:rsid w:val="00B610AB"/>
    <w:rsid w:val="00B6520B"/>
    <w:rsid w:val="00B67BD7"/>
    <w:rsid w:val="00B70119"/>
    <w:rsid w:val="00B7176F"/>
    <w:rsid w:val="00B73EE6"/>
    <w:rsid w:val="00B807D9"/>
    <w:rsid w:val="00B90C04"/>
    <w:rsid w:val="00B942D7"/>
    <w:rsid w:val="00B94D0D"/>
    <w:rsid w:val="00B96DAA"/>
    <w:rsid w:val="00BA47D5"/>
    <w:rsid w:val="00BA7DE5"/>
    <w:rsid w:val="00BC1C36"/>
    <w:rsid w:val="00BD4575"/>
    <w:rsid w:val="00BD5C88"/>
    <w:rsid w:val="00BD6D53"/>
    <w:rsid w:val="00BE7EF4"/>
    <w:rsid w:val="00BF0AD0"/>
    <w:rsid w:val="00BF3C2A"/>
    <w:rsid w:val="00C04C3E"/>
    <w:rsid w:val="00C1426A"/>
    <w:rsid w:val="00C14C28"/>
    <w:rsid w:val="00C23A00"/>
    <w:rsid w:val="00C25C76"/>
    <w:rsid w:val="00C2797E"/>
    <w:rsid w:val="00C3153A"/>
    <w:rsid w:val="00C32638"/>
    <w:rsid w:val="00C3541A"/>
    <w:rsid w:val="00C53E65"/>
    <w:rsid w:val="00C56C2F"/>
    <w:rsid w:val="00C7449D"/>
    <w:rsid w:val="00C80EA2"/>
    <w:rsid w:val="00C92251"/>
    <w:rsid w:val="00CA1060"/>
    <w:rsid w:val="00CA3B01"/>
    <w:rsid w:val="00CB615F"/>
    <w:rsid w:val="00CB7D7A"/>
    <w:rsid w:val="00CC0E45"/>
    <w:rsid w:val="00CC390C"/>
    <w:rsid w:val="00CD17D3"/>
    <w:rsid w:val="00CD66F1"/>
    <w:rsid w:val="00CE02AC"/>
    <w:rsid w:val="00CF55DF"/>
    <w:rsid w:val="00CF7856"/>
    <w:rsid w:val="00D00956"/>
    <w:rsid w:val="00D01BD0"/>
    <w:rsid w:val="00D01D57"/>
    <w:rsid w:val="00D02FF4"/>
    <w:rsid w:val="00D04272"/>
    <w:rsid w:val="00D07E24"/>
    <w:rsid w:val="00D104FC"/>
    <w:rsid w:val="00D11D96"/>
    <w:rsid w:val="00D125FF"/>
    <w:rsid w:val="00D1757D"/>
    <w:rsid w:val="00D24CA0"/>
    <w:rsid w:val="00D32E1F"/>
    <w:rsid w:val="00D3647B"/>
    <w:rsid w:val="00D4145C"/>
    <w:rsid w:val="00D426E5"/>
    <w:rsid w:val="00D4648A"/>
    <w:rsid w:val="00D475EF"/>
    <w:rsid w:val="00D50876"/>
    <w:rsid w:val="00D520B8"/>
    <w:rsid w:val="00D65DCF"/>
    <w:rsid w:val="00D728CF"/>
    <w:rsid w:val="00D74253"/>
    <w:rsid w:val="00D745DB"/>
    <w:rsid w:val="00D83BA8"/>
    <w:rsid w:val="00D938CA"/>
    <w:rsid w:val="00DC34F0"/>
    <w:rsid w:val="00DC3E96"/>
    <w:rsid w:val="00DC4B58"/>
    <w:rsid w:val="00DD0973"/>
    <w:rsid w:val="00DD0C6E"/>
    <w:rsid w:val="00DD15A7"/>
    <w:rsid w:val="00DD6D90"/>
    <w:rsid w:val="00DD7798"/>
    <w:rsid w:val="00DE4FEC"/>
    <w:rsid w:val="00DE6073"/>
    <w:rsid w:val="00DE75A6"/>
    <w:rsid w:val="00DF086D"/>
    <w:rsid w:val="00DF0C9F"/>
    <w:rsid w:val="00DF1D03"/>
    <w:rsid w:val="00E01F96"/>
    <w:rsid w:val="00E0222A"/>
    <w:rsid w:val="00E03576"/>
    <w:rsid w:val="00E04C87"/>
    <w:rsid w:val="00E222E5"/>
    <w:rsid w:val="00E30227"/>
    <w:rsid w:val="00E40580"/>
    <w:rsid w:val="00E41744"/>
    <w:rsid w:val="00E50B0B"/>
    <w:rsid w:val="00E52387"/>
    <w:rsid w:val="00E54C10"/>
    <w:rsid w:val="00E61E17"/>
    <w:rsid w:val="00E627FE"/>
    <w:rsid w:val="00E82B91"/>
    <w:rsid w:val="00E91655"/>
    <w:rsid w:val="00E96A2D"/>
    <w:rsid w:val="00EA1EDA"/>
    <w:rsid w:val="00EC0AC4"/>
    <w:rsid w:val="00EC0EB9"/>
    <w:rsid w:val="00EC395B"/>
    <w:rsid w:val="00ED22AD"/>
    <w:rsid w:val="00EE35A0"/>
    <w:rsid w:val="00EF492A"/>
    <w:rsid w:val="00F03F3A"/>
    <w:rsid w:val="00F12A73"/>
    <w:rsid w:val="00F20523"/>
    <w:rsid w:val="00F302C5"/>
    <w:rsid w:val="00F31009"/>
    <w:rsid w:val="00F508AF"/>
    <w:rsid w:val="00F50B27"/>
    <w:rsid w:val="00F5326D"/>
    <w:rsid w:val="00F910B2"/>
    <w:rsid w:val="00F9284F"/>
    <w:rsid w:val="00F95CB8"/>
    <w:rsid w:val="00F9682D"/>
    <w:rsid w:val="00F97429"/>
    <w:rsid w:val="00FB7F4C"/>
    <w:rsid w:val="00FD3FA7"/>
    <w:rsid w:val="00FD4C06"/>
    <w:rsid w:val="00FD7756"/>
    <w:rsid w:val="00FE1329"/>
    <w:rsid w:val="00FE15B2"/>
    <w:rsid w:val="00FE7254"/>
    <w:rsid w:val="00FF080A"/>
    <w:rsid w:val="00FF1418"/>
    <w:rsid w:val="00FF4F6C"/>
    <w:rsid w:val="00FF6656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CAC4D8"/>
  <w15:chartTrackingRefBased/>
  <w15:docId w15:val="{E952D6D1-FE78-45D5-8BE6-6FD47870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06"/>
    <w:pPr>
      <w:keepNext/>
      <w:keepLines/>
      <w:spacing w:line="360" w:lineRule="auto"/>
      <w:outlineLvl w:val="1"/>
    </w:pPr>
    <w:rPr>
      <w:rFonts w:ascii="等线 Light" w:eastAsia="微软雅黑" w:hAnsi="等线 Light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C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5CA"/>
    <w:pPr>
      <w:keepNext/>
      <w:keepLines/>
      <w:autoSpaceDE w:val="0"/>
      <w:autoSpaceDN w:val="0"/>
      <w:adjustRightInd w:val="0"/>
      <w:spacing w:beforeLines="50" w:before="120" w:afterLines="50" w:after="120" w:line="360" w:lineRule="auto"/>
      <w:jc w:val="left"/>
      <w:outlineLvl w:val="3"/>
    </w:pPr>
    <w:rPr>
      <w:rFonts w:ascii="Times New Roman" w:hAnsi="Times New Roman" w:cs="Times New Roman"/>
      <w:b/>
      <w:bCs/>
      <w:color w:val="333333"/>
      <w:spacing w:val="3"/>
      <w:kern w:val="0"/>
      <w:sz w:val="28"/>
      <w:szCs w:val="20"/>
      <w:bdr w:val="none" w:sz="0" w:space="0" w:color="auto" w:frame="1"/>
      <w:shd w:val="clear" w:color="FF0000" w:fil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65CA"/>
    <w:pPr>
      <w:keepNext/>
      <w:keepLines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spacing w:beforeLines="50" w:before="120" w:afterLines="50" w:after="120" w:line="360" w:lineRule="auto"/>
      <w:jc w:val="left"/>
      <w:outlineLvl w:val="4"/>
    </w:pPr>
    <w:rPr>
      <w:rFonts w:ascii="Times New Roman" w:hAnsi="Times New Roman" w:cs="Times New Roman"/>
      <w:b/>
      <w:bCs/>
      <w:color w:val="333333"/>
      <w:spacing w:val="3"/>
      <w:kern w:val="0"/>
      <w:sz w:val="24"/>
      <w:szCs w:val="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65CA"/>
    <w:pPr>
      <w:keepNext/>
      <w:keepLines/>
      <w:autoSpaceDE w:val="0"/>
      <w:autoSpaceDN w:val="0"/>
      <w:adjustRightInd w:val="0"/>
      <w:spacing w:beforeLines="50" w:before="50" w:afterLines="50" w:after="50" w:line="360" w:lineRule="auto"/>
      <w:jc w:val="left"/>
      <w:outlineLvl w:val="5"/>
    </w:pPr>
    <w:rPr>
      <w:rFonts w:ascii="Times New Roman" w:hAnsi="Times New Roman" w:cs="Times New Roman"/>
      <w:b/>
      <w:bCs/>
      <w:kern w:val="0"/>
      <w:sz w:val="24"/>
      <w:szCs w:val="24"/>
      <w:shd w:val="clear" w:color="FF0000" w:fill="auto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65CA"/>
    <w:pPr>
      <w:keepNext/>
      <w:keepLines/>
      <w:autoSpaceDE w:val="0"/>
      <w:autoSpaceDN w:val="0"/>
      <w:adjustRightInd w:val="0"/>
      <w:spacing w:line="360" w:lineRule="auto"/>
      <w:jc w:val="left"/>
      <w:outlineLvl w:val="6"/>
    </w:pPr>
    <w:rPr>
      <w:rFonts w:ascii="Times New Roman" w:hAnsi="Times New Roman" w:cs="Times New Roman"/>
      <w:b/>
      <w:bCs/>
      <w:kern w:val="0"/>
      <w:sz w:val="24"/>
      <w:szCs w:val="24"/>
      <w:shd w:val="clear" w:color="FF0000" w:fill="auto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65CA"/>
    <w:pPr>
      <w:keepNext/>
      <w:keepLines/>
      <w:autoSpaceDE w:val="0"/>
      <w:autoSpaceDN w:val="0"/>
      <w:adjustRightInd w:val="0"/>
      <w:spacing w:line="360" w:lineRule="auto"/>
      <w:jc w:val="left"/>
      <w:outlineLvl w:val="7"/>
    </w:pPr>
    <w:rPr>
      <w:rFonts w:ascii="Times New Roman" w:hAnsi="Times New Roman" w:cs="Times New Roman"/>
      <w:kern w:val="0"/>
      <w:sz w:val="24"/>
      <w:szCs w:val="24"/>
      <w:shd w:val="clear" w:color="FF0000" w:fill="auto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65CA"/>
    <w:pPr>
      <w:keepNext/>
      <w:keepLines/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等线 Light" w:eastAsia="等线 Light" w:hAnsi="等线 Light" w:cs="Times New Roman"/>
      <w:kern w:val="0"/>
      <w:szCs w:val="21"/>
      <w:shd w:val="clear" w:color="FF0000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Char">
    <w:name w:val="HTML 预设格式 Char"/>
    <w:link w:val="HTMLPreformatted1"/>
    <w:rPr>
      <w:rFonts w:ascii="Arial" w:eastAsia="宋体" w:hAnsi="Arial" w:cs="Arial"/>
      <w:kern w:val="0"/>
      <w:sz w:val="24"/>
      <w:szCs w:val="24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customStyle="1" w:styleId="HTMLPreformatted1">
    <w:name w:val="HTML Preformatted1"/>
    <w:basedOn w:val="Normal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1">
    <w:name w:val="样式1"/>
    <w:basedOn w:val="Normal"/>
    <w:pPr>
      <w:shd w:val="clear" w:color="auto" w:fill="D9D9D9"/>
      <w:spacing w:beforeLines="50" w:before="156" w:afterLines="50" w:after="156" w:line="360" w:lineRule="auto"/>
    </w:pPr>
    <w:rPr>
      <w:rFonts w:ascii="Times New Roman" w:eastAsia="黑体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E5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42DBF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4">
    <w:name w:val="Plain Table 4"/>
    <w:basedOn w:val="TableNormal"/>
    <w:uiPriority w:val="44"/>
    <w:rsid w:val="00842D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5A102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1Char">
    <w:name w:val="Heading 1 Char"/>
    <w:link w:val="Heading1"/>
    <w:uiPriority w:val="9"/>
    <w:qFormat/>
    <w:rsid w:val="0086102C"/>
    <w:rPr>
      <w:rFonts w:ascii="Calibri" w:hAnsi="Calibri" w:cs="黑体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FD4C06"/>
    <w:rPr>
      <w:rFonts w:ascii="等线 Light" w:eastAsia="微软雅黑" w:hAnsi="等线 Light" w:cs="Times New Roman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FD4C06"/>
    <w:rPr>
      <w:rFonts w:ascii="Calibri" w:hAnsi="Calibri" w:cs="黑体"/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rsid w:val="000365CA"/>
    <w:rPr>
      <w:b/>
      <w:bCs/>
      <w:color w:val="333333"/>
      <w:spacing w:val="3"/>
      <w:sz w:val="28"/>
      <w:bdr w:val="none" w:sz="0" w:space="0" w:color="auto" w:frame="1"/>
    </w:rPr>
  </w:style>
  <w:style w:type="character" w:customStyle="1" w:styleId="Heading5Char">
    <w:name w:val="Heading 5 Char"/>
    <w:link w:val="Heading5"/>
    <w:uiPriority w:val="9"/>
    <w:rsid w:val="000365CA"/>
    <w:rPr>
      <w:b/>
      <w:bCs/>
      <w:color w:val="333333"/>
      <w:spacing w:val="3"/>
      <w:sz w:val="24"/>
      <w:szCs w:val="30"/>
    </w:rPr>
  </w:style>
  <w:style w:type="character" w:customStyle="1" w:styleId="Heading6Char">
    <w:name w:val="Heading 6 Char"/>
    <w:link w:val="Heading6"/>
    <w:uiPriority w:val="9"/>
    <w:rsid w:val="000365CA"/>
    <w:rPr>
      <w:b/>
      <w:bCs/>
      <w:sz w:val="24"/>
      <w:szCs w:val="24"/>
    </w:rPr>
  </w:style>
  <w:style w:type="character" w:customStyle="1" w:styleId="Heading7Char">
    <w:name w:val="Heading 7 Char"/>
    <w:link w:val="Heading7"/>
    <w:uiPriority w:val="9"/>
    <w:rsid w:val="000365CA"/>
    <w:rPr>
      <w:b/>
      <w:bCs/>
      <w:sz w:val="24"/>
      <w:szCs w:val="24"/>
    </w:rPr>
  </w:style>
  <w:style w:type="character" w:customStyle="1" w:styleId="Heading8Char">
    <w:name w:val="Heading 8 Char"/>
    <w:link w:val="Heading8"/>
    <w:uiPriority w:val="9"/>
    <w:rsid w:val="000365CA"/>
    <w:rPr>
      <w:sz w:val="24"/>
      <w:szCs w:val="24"/>
    </w:rPr>
  </w:style>
  <w:style w:type="character" w:customStyle="1" w:styleId="Heading9Char">
    <w:name w:val="Heading 9 Char"/>
    <w:link w:val="Heading9"/>
    <w:uiPriority w:val="9"/>
    <w:rsid w:val="000365CA"/>
    <w:rPr>
      <w:rFonts w:ascii="等线 Light" w:eastAsia="等线 Light" w:hAnsi="等线 Light"/>
      <w:sz w:val="21"/>
      <w:szCs w:val="21"/>
    </w:rPr>
  </w:style>
  <w:style w:type="paragraph" w:customStyle="1" w:styleId="a">
    <w:name w:val="代码"/>
    <w:basedOn w:val="Normal"/>
    <w:link w:val="a0"/>
    <w:autoRedefine/>
    <w:qFormat/>
    <w:rsid w:val="000365C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E2EFD9"/>
      <w:autoSpaceDE w:val="0"/>
      <w:autoSpaceDN w:val="0"/>
      <w:adjustRightInd w:val="0"/>
      <w:jc w:val="left"/>
    </w:pPr>
    <w:rPr>
      <w:rFonts w:ascii="Times New Roman" w:hAnsi="Times New Roman" w:cs="Times New Roman"/>
      <w:bCs/>
      <w:iCs/>
      <w:color w:val="333333"/>
      <w:spacing w:val="3"/>
      <w:kern w:val="0"/>
      <w:sz w:val="24"/>
      <w:szCs w:val="21"/>
      <w:bdr w:val="none" w:sz="0" w:space="0" w:color="auto" w:frame="1"/>
      <w:shd w:val="clear" w:color="FF0000" w:fill="auto"/>
    </w:rPr>
  </w:style>
  <w:style w:type="character" w:customStyle="1" w:styleId="a0">
    <w:name w:val="代码 字符"/>
    <w:link w:val="a"/>
    <w:rsid w:val="000365CA"/>
    <w:rPr>
      <w:bCs/>
      <w:iCs/>
      <w:color w:val="333333"/>
      <w:spacing w:val="3"/>
      <w:sz w:val="24"/>
      <w:szCs w:val="21"/>
      <w:bdr w:val="none" w:sz="0" w:space="0" w:color="auto" w:frame="1"/>
      <w:shd w:val="clear" w:color="auto" w:fill="E2EFD9"/>
    </w:rPr>
  </w:style>
  <w:style w:type="paragraph" w:customStyle="1" w:styleId="code">
    <w:name w:val="code"/>
    <w:link w:val="code0"/>
    <w:qFormat/>
    <w:rsid w:val="000365C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line="244" w:lineRule="atLeast"/>
    </w:pPr>
    <w:rPr>
      <w:rFonts w:cs="宋体"/>
      <w:sz w:val="21"/>
      <w:szCs w:val="24"/>
    </w:rPr>
  </w:style>
  <w:style w:type="character" w:customStyle="1" w:styleId="code0">
    <w:name w:val="code 字符"/>
    <w:link w:val="code"/>
    <w:rsid w:val="000365CA"/>
    <w:rPr>
      <w:rFonts w:cs="宋体"/>
      <w:sz w:val="21"/>
      <w:szCs w:val="24"/>
    </w:rPr>
  </w:style>
  <w:style w:type="character" w:styleId="Hyperlink">
    <w:name w:val="Hyperlink"/>
    <w:uiPriority w:val="99"/>
    <w:unhideWhenUsed/>
    <w:rsid w:val="000365CA"/>
    <w:rPr>
      <w:color w:val="0000FF"/>
      <w:u w:val="single"/>
    </w:rPr>
  </w:style>
  <w:style w:type="paragraph" w:styleId="NoSpacing">
    <w:name w:val="No Spacing"/>
    <w:uiPriority w:val="1"/>
    <w:qFormat/>
    <w:rsid w:val="000365CA"/>
    <w:pPr>
      <w:widowControl w:val="0"/>
      <w:jc w:val="both"/>
    </w:pPr>
    <w:rPr>
      <w:kern w:val="2"/>
      <w:sz w:val="24"/>
      <w:szCs w:val="22"/>
    </w:rPr>
  </w:style>
  <w:style w:type="character" w:styleId="UnresolvedMention">
    <w:name w:val="Unresolved Mention"/>
    <w:uiPriority w:val="99"/>
    <w:semiHidden/>
    <w:unhideWhenUsed/>
    <w:rsid w:val="000365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5CA"/>
    <w:pPr>
      <w:widowControl/>
      <w:autoSpaceDE w:val="0"/>
      <w:autoSpaceDN w:val="0"/>
      <w:adjustRightInd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shd w:val="clear" w:color="FF0000" w:fill="auto"/>
    </w:rPr>
  </w:style>
  <w:style w:type="character" w:styleId="HTMLCode">
    <w:name w:val="HTML Code"/>
    <w:uiPriority w:val="99"/>
    <w:semiHidden/>
    <w:unhideWhenUsed/>
    <w:rsid w:val="000365CA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6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宋体" w:hAnsi="宋体" w:cs="宋体"/>
      <w:kern w:val="0"/>
      <w:sz w:val="24"/>
      <w:szCs w:val="24"/>
      <w:shd w:val="clear" w:color="FF0000" w:fill="auto"/>
    </w:rPr>
  </w:style>
  <w:style w:type="character" w:customStyle="1" w:styleId="HTMLPreformattedChar">
    <w:name w:val="HTML Preformatted Char"/>
    <w:link w:val="HTMLPreformatted"/>
    <w:uiPriority w:val="99"/>
    <w:rsid w:val="000365CA"/>
    <w:rPr>
      <w:rFonts w:ascii="宋体" w:hAnsi="宋体" w:cs="宋体"/>
      <w:sz w:val="24"/>
      <w:szCs w:val="24"/>
    </w:rPr>
  </w:style>
  <w:style w:type="character" w:styleId="Strong">
    <w:name w:val="Strong"/>
    <w:uiPriority w:val="22"/>
    <w:qFormat/>
    <w:rsid w:val="000365CA"/>
    <w:rPr>
      <w:b/>
      <w:bCs/>
    </w:rPr>
  </w:style>
  <w:style w:type="character" w:customStyle="1" w:styleId="hljs-number">
    <w:name w:val="hljs-number"/>
    <w:rsid w:val="000365CA"/>
  </w:style>
  <w:style w:type="character" w:customStyle="1" w:styleId="hljs-string">
    <w:name w:val="hljs-string"/>
    <w:rsid w:val="000365CA"/>
  </w:style>
  <w:style w:type="character" w:customStyle="1" w:styleId="hljs-comment">
    <w:name w:val="hljs-comment"/>
    <w:rsid w:val="000365CA"/>
  </w:style>
  <w:style w:type="paragraph" w:styleId="ListParagraph">
    <w:name w:val="List Paragraph"/>
    <w:basedOn w:val="Normal"/>
    <w:uiPriority w:val="34"/>
    <w:qFormat/>
    <w:rsid w:val="000365CA"/>
    <w:pPr>
      <w:autoSpaceDE w:val="0"/>
      <w:autoSpaceDN w:val="0"/>
      <w:adjustRightInd w:val="0"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shd w:val="clear" w:color="FF0000" w:fill="auto"/>
    </w:rPr>
  </w:style>
  <w:style w:type="character" w:customStyle="1" w:styleId="hljs-keyword">
    <w:name w:val="hljs-keyword"/>
    <w:rsid w:val="000365CA"/>
  </w:style>
  <w:style w:type="character" w:customStyle="1" w:styleId="hljs-function">
    <w:name w:val="hljs-function"/>
    <w:rsid w:val="000365CA"/>
  </w:style>
  <w:style w:type="character" w:customStyle="1" w:styleId="hljs-title">
    <w:name w:val="hljs-title"/>
    <w:rsid w:val="000365CA"/>
  </w:style>
  <w:style w:type="character" w:customStyle="1" w:styleId="hljs-params">
    <w:name w:val="hljs-params"/>
    <w:rsid w:val="000365CA"/>
  </w:style>
  <w:style w:type="character" w:customStyle="1" w:styleId="hljs-tag">
    <w:name w:val="hljs-tag"/>
    <w:rsid w:val="000365CA"/>
  </w:style>
  <w:style w:type="character" w:customStyle="1" w:styleId="hljs-attribute">
    <w:name w:val="hljs-attribute"/>
    <w:rsid w:val="000365CA"/>
  </w:style>
  <w:style w:type="character" w:customStyle="1" w:styleId="hljs-value">
    <w:name w:val="hljs-value"/>
    <w:rsid w:val="000365CA"/>
  </w:style>
  <w:style w:type="paragraph" w:customStyle="1" w:styleId="msonormal0">
    <w:name w:val="msonormal"/>
    <w:basedOn w:val="Normal"/>
    <w:uiPriority w:val="99"/>
    <w:rsid w:val="00036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class">
    <w:name w:val="hljs-class"/>
    <w:rsid w:val="000365CA"/>
  </w:style>
  <w:style w:type="table" w:styleId="GridTable1Light-Accent1">
    <w:name w:val="Grid Table 1 Light Accent 1"/>
    <w:basedOn w:val="TableNormal"/>
    <w:uiPriority w:val="46"/>
    <w:rsid w:val="000365CA"/>
    <w:rPr>
      <w:rFonts w:ascii="等线" w:eastAsia="等线" w:hAnsi="等线"/>
      <w:kern w:val="2"/>
      <w:sz w:val="21"/>
      <w:szCs w:val="22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uiPriority w:val="99"/>
    <w:semiHidden/>
    <w:unhideWhenUsed/>
    <w:rsid w:val="000365CA"/>
    <w:rPr>
      <w:color w:val="954F72"/>
      <w:u w:val="single"/>
    </w:rPr>
  </w:style>
  <w:style w:type="table" w:styleId="GridTable1Light">
    <w:name w:val="Grid Table 1 Light"/>
    <w:basedOn w:val="TableNormal"/>
    <w:uiPriority w:val="46"/>
    <w:rsid w:val="000365CA"/>
    <w:rPr>
      <w:rFonts w:ascii="等线" w:eastAsia="等线" w:hAnsi="等线"/>
      <w:kern w:val="2"/>
      <w:sz w:val="21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first">
    <w:name w:val="first"/>
    <w:basedOn w:val="Normal"/>
    <w:rsid w:val="00036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">
    <w:name w:val="last"/>
    <w:basedOn w:val="Normal"/>
    <w:rsid w:val="00036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pyright">
    <w:name w:val="copyright"/>
    <w:rsid w:val="000365CA"/>
  </w:style>
  <w:style w:type="character" w:customStyle="1" w:styleId="footer-modification">
    <w:name w:val="footer-modification"/>
    <w:rsid w:val="000365CA"/>
  </w:style>
  <w:style w:type="character" w:customStyle="1" w:styleId="hljs-builtin">
    <w:name w:val="hljs-built_in"/>
    <w:rsid w:val="000365CA"/>
  </w:style>
  <w:style w:type="character" w:customStyle="1" w:styleId="hljs-prompt">
    <w:name w:val="hljs-prompt"/>
    <w:rsid w:val="000365CA"/>
  </w:style>
  <w:style w:type="character" w:customStyle="1" w:styleId="hljs-pi">
    <w:name w:val="hljs-pi"/>
    <w:rsid w:val="000365CA"/>
  </w:style>
  <w:style w:type="character" w:customStyle="1" w:styleId="xml">
    <w:name w:val="xml"/>
    <w:rsid w:val="000365CA"/>
  </w:style>
  <w:style w:type="character" w:customStyle="1" w:styleId="pre">
    <w:name w:val="pre"/>
    <w:rsid w:val="000365CA"/>
  </w:style>
  <w:style w:type="character" w:customStyle="1" w:styleId="apple-converted-space">
    <w:name w:val="apple-converted-space"/>
    <w:rsid w:val="000365CA"/>
  </w:style>
  <w:style w:type="character" w:customStyle="1" w:styleId="versionmodified">
    <w:name w:val="versionmodified"/>
    <w:rsid w:val="000365CA"/>
  </w:style>
  <w:style w:type="character" w:customStyle="1" w:styleId="copybutton">
    <w:name w:val="copybutton"/>
    <w:rsid w:val="000365CA"/>
  </w:style>
  <w:style w:type="character" w:customStyle="1" w:styleId="gp">
    <w:name w:val="gp"/>
    <w:rsid w:val="000365CA"/>
  </w:style>
  <w:style w:type="character" w:customStyle="1" w:styleId="n">
    <w:name w:val="n"/>
    <w:rsid w:val="000365CA"/>
  </w:style>
  <w:style w:type="character" w:customStyle="1" w:styleId="o">
    <w:name w:val="o"/>
    <w:rsid w:val="000365CA"/>
  </w:style>
  <w:style w:type="character" w:customStyle="1" w:styleId="p">
    <w:name w:val="p"/>
    <w:rsid w:val="000365CA"/>
  </w:style>
  <w:style w:type="character" w:customStyle="1" w:styleId="s1">
    <w:name w:val="s1"/>
    <w:rsid w:val="000365CA"/>
  </w:style>
  <w:style w:type="character" w:customStyle="1" w:styleId="go">
    <w:name w:val="go"/>
    <w:rsid w:val="000365CA"/>
  </w:style>
  <w:style w:type="character" w:customStyle="1" w:styleId="mi">
    <w:name w:val="mi"/>
    <w:rsid w:val="000365CA"/>
  </w:style>
  <w:style w:type="character" w:customStyle="1" w:styleId="s2">
    <w:name w:val="s2"/>
    <w:rsid w:val="000365CA"/>
  </w:style>
  <w:style w:type="character" w:customStyle="1" w:styleId="se">
    <w:name w:val="se"/>
    <w:rsid w:val="000365CA"/>
  </w:style>
  <w:style w:type="character" w:customStyle="1" w:styleId="gt">
    <w:name w:val="gt"/>
    <w:rsid w:val="000365CA"/>
  </w:style>
  <w:style w:type="character" w:customStyle="1" w:styleId="nb">
    <w:name w:val="nb"/>
    <w:rsid w:val="000365CA"/>
  </w:style>
  <w:style w:type="character" w:customStyle="1" w:styleId="m">
    <w:name w:val="m"/>
    <w:rsid w:val="000365CA"/>
  </w:style>
  <w:style w:type="character" w:customStyle="1" w:styleId="c">
    <w:name w:val="c"/>
    <w:rsid w:val="000365CA"/>
  </w:style>
  <w:style w:type="character" w:customStyle="1" w:styleId="gr">
    <w:name w:val="gr"/>
    <w:rsid w:val="000365CA"/>
  </w:style>
  <w:style w:type="character" w:customStyle="1" w:styleId="xref">
    <w:name w:val="xref"/>
    <w:rsid w:val="000365CA"/>
  </w:style>
  <w:style w:type="character" w:customStyle="1" w:styleId="k">
    <w:name w:val="k"/>
    <w:rsid w:val="000365CA"/>
  </w:style>
  <w:style w:type="character" w:customStyle="1" w:styleId="nf">
    <w:name w:val="nf"/>
    <w:rsid w:val="000365CA"/>
  </w:style>
  <w:style w:type="character" w:customStyle="1" w:styleId="hljs-decorator">
    <w:name w:val="hljs-decorator"/>
    <w:rsid w:val="000365CA"/>
  </w:style>
  <w:style w:type="character" w:customStyle="1" w:styleId="hljs-doctag">
    <w:name w:val="hljs-doctag"/>
    <w:rsid w:val="000365CA"/>
  </w:style>
  <w:style w:type="character" w:customStyle="1" w:styleId="jsonkey">
    <w:name w:val="json_key"/>
    <w:rsid w:val="000365CA"/>
  </w:style>
  <w:style w:type="character" w:customStyle="1" w:styleId="jsonstring">
    <w:name w:val="json_string"/>
    <w:rsid w:val="000365CA"/>
  </w:style>
  <w:style w:type="character" w:customStyle="1" w:styleId="jsonnumber">
    <w:name w:val="json_number"/>
    <w:rsid w:val="000365CA"/>
  </w:style>
  <w:style w:type="character" w:customStyle="1" w:styleId="sig-paren">
    <w:name w:val="sig-paren"/>
    <w:rsid w:val="000365CA"/>
  </w:style>
  <w:style w:type="character" w:customStyle="1" w:styleId="webkit-html-attribute-name">
    <w:name w:val="webkit-html-attribute-name"/>
    <w:rsid w:val="000365CA"/>
  </w:style>
  <w:style w:type="character" w:customStyle="1" w:styleId="webkit-html-attribute-value">
    <w:name w:val="webkit-html-attribute-value"/>
    <w:rsid w:val="000365CA"/>
  </w:style>
  <w:style w:type="character" w:customStyle="1" w:styleId="hljs-operator">
    <w:name w:val="hljs-operator"/>
    <w:rsid w:val="000365CA"/>
  </w:style>
  <w:style w:type="character" w:customStyle="1" w:styleId="yiyi-st">
    <w:name w:val="yiyi-st"/>
    <w:rsid w:val="000365CA"/>
  </w:style>
  <w:style w:type="character" w:customStyle="1" w:styleId="original">
    <w:name w:val="original"/>
    <w:rsid w:val="000365CA"/>
  </w:style>
  <w:style w:type="character" w:customStyle="1" w:styleId="time">
    <w:name w:val="time"/>
    <w:rsid w:val="000365CA"/>
  </w:style>
  <w:style w:type="character" w:customStyle="1" w:styleId="txt">
    <w:name w:val="txt"/>
    <w:rsid w:val="000365CA"/>
  </w:style>
  <w:style w:type="table" w:styleId="TableGridLight">
    <w:name w:val="Grid Table Light"/>
    <w:basedOn w:val="TableNormal"/>
    <w:uiPriority w:val="40"/>
    <w:rsid w:val="000365CA"/>
    <w:rPr>
      <w:rFonts w:ascii="等线" w:eastAsia="等线" w:hAnsi="等线"/>
      <w:kern w:val="2"/>
      <w:sz w:val="21"/>
      <w:szCs w:val="22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Emphasis">
    <w:name w:val="Emphasis"/>
    <w:uiPriority w:val="20"/>
    <w:qFormat/>
    <w:rsid w:val="000365CA"/>
    <w:rPr>
      <w:i/>
      <w:iCs/>
    </w:rPr>
  </w:style>
  <w:style w:type="character" w:styleId="HTMLTypewriter">
    <w:name w:val="HTML Typewriter"/>
    <w:uiPriority w:val="99"/>
    <w:semiHidden/>
    <w:unhideWhenUsed/>
    <w:rsid w:val="000365CA"/>
    <w:rPr>
      <w:rFonts w:ascii="宋体" w:eastAsia="宋体" w:hAnsi="宋体" w:cs="宋体"/>
      <w:sz w:val="24"/>
      <w:szCs w:val="24"/>
    </w:rPr>
  </w:style>
  <w:style w:type="character" w:customStyle="1" w:styleId="read-count">
    <w:name w:val="read-count"/>
    <w:rsid w:val="000365CA"/>
  </w:style>
  <w:style w:type="paragraph" w:customStyle="1" w:styleId="postdate">
    <w:name w:val="post_date"/>
    <w:basedOn w:val="Normal"/>
    <w:rsid w:val="00036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n">
    <w:name w:val="kn"/>
    <w:rsid w:val="000365CA"/>
  </w:style>
  <w:style w:type="character" w:customStyle="1" w:styleId="nn">
    <w:name w:val="nn"/>
    <w:rsid w:val="000365CA"/>
  </w:style>
  <w:style w:type="character" w:customStyle="1" w:styleId="ow">
    <w:name w:val="ow"/>
    <w:rsid w:val="000365CA"/>
  </w:style>
  <w:style w:type="character" w:customStyle="1" w:styleId="c1">
    <w:name w:val="c1"/>
    <w:rsid w:val="000365CA"/>
  </w:style>
  <w:style w:type="character" w:customStyle="1" w:styleId="nc">
    <w:name w:val="nc"/>
    <w:rsid w:val="000365CA"/>
  </w:style>
  <w:style w:type="character" w:customStyle="1" w:styleId="bp">
    <w:name w:val="bp"/>
    <w:rsid w:val="000365CA"/>
  </w:style>
  <w:style w:type="character" w:customStyle="1" w:styleId="vm">
    <w:name w:val="vm"/>
    <w:rsid w:val="000365CA"/>
  </w:style>
  <w:style w:type="table" w:styleId="PlainTable3">
    <w:name w:val="Plain Table 3"/>
    <w:basedOn w:val="TableNormal"/>
    <w:uiPriority w:val="43"/>
    <w:rsid w:val="000365CA"/>
    <w:rPr>
      <w:rFonts w:ascii="等线" w:eastAsia="等线" w:hAnsi="等线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eyword">
    <w:name w:val="keyword"/>
    <w:rsid w:val="000365CA"/>
  </w:style>
  <w:style w:type="character" w:customStyle="1" w:styleId="string">
    <w:name w:val="string"/>
    <w:rsid w:val="000365CA"/>
  </w:style>
  <w:style w:type="character" w:customStyle="1" w:styleId="optional">
    <w:name w:val="optional"/>
    <w:rsid w:val="000365CA"/>
  </w:style>
  <w:style w:type="character" w:customStyle="1" w:styleId="std">
    <w:name w:val="std"/>
    <w:rsid w:val="000365CA"/>
  </w:style>
  <w:style w:type="character" w:customStyle="1" w:styleId="comment-copy">
    <w:name w:val="comment-copy"/>
    <w:rsid w:val="000365CA"/>
  </w:style>
  <w:style w:type="character" w:customStyle="1" w:styleId="comment-date">
    <w:name w:val="comment-date"/>
    <w:rsid w:val="000365CA"/>
  </w:style>
  <w:style w:type="character" w:customStyle="1" w:styleId="relativetime-clean">
    <w:name w:val="relativetime-clean"/>
    <w:rsid w:val="000365CA"/>
  </w:style>
  <w:style w:type="paragraph" w:customStyle="1" w:styleId="comment">
    <w:name w:val="comment"/>
    <w:basedOn w:val="Normal"/>
    <w:rsid w:val="000365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variable">
    <w:name w:val="hljs-variable"/>
    <w:rsid w:val="000365CA"/>
  </w:style>
  <w:style w:type="character" w:customStyle="1" w:styleId="pl-k">
    <w:name w:val="pl-k"/>
    <w:rsid w:val="000365CA"/>
  </w:style>
  <w:style w:type="character" w:customStyle="1" w:styleId="pl-v">
    <w:name w:val="pl-v"/>
    <w:rsid w:val="000365CA"/>
  </w:style>
  <w:style w:type="character" w:customStyle="1" w:styleId="pl-s">
    <w:name w:val="pl-s"/>
    <w:rsid w:val="000365CA"/>
  </w:style>
  <w:style w:type="character" w:customStyle="1" w:styleId="pl-pds">
    <w:name w:val="pl-pds"/>
    <w:rsid w:val="000365CA"/>
  </w:style>
  <w:style w:type="character" w:customStyle="1" w:styleId="pl-c1">
    <w:name w:val="pl-c1"/>
    <w:rsid w:val="000365CA"/>
  </w:style>
  <w:style w:type="character" w:customStyle="1" w:styleId="pl-c">
    <w:name w:val="pl-c"/>
    <w:rsid w:val="000365CA"/>
  </w:style>
  <w:style w:type="character" w:customStyle="1" w:styleId="pl-en">
    <w:name w:val="pl-en"/>
    <w:rsid w:val="000365CA"/>
  </w:style>
  <w:style w:type="character" w:customStyle="1" w:styleId="pl-smi">
    <w:name w:val="pl-smi"/>
    <w:rsid w:val="000365CA"/>
  </w:style>
  <w:style w:type="character" w:customStyle="1" w:styleId="hljs-regexp">
    <w:name w:val="hljs-regexp"/>
    <w:rsid w:val="000365CA"/>
  </w:style>
  <w:style w:type="paragraph" w:styleId="TOCHeading">
    <w:name w:val="TOC Heading"/>
    <w:basedOn w:val="Heading1"/>
    <w:next w:val="Normal"/>
    <w:uiPriority w:val="39"/>
    <w:unhideWhenUsed/>
    <w:qFormat/>
    <w:rsid w:val="000365C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365CA"/>
    <w:pPr>
      <w:widowControl/>
      <w:spacing w:before="120"/>
      <w:ind w:left="240"/>
      <w:jc w:val="left"/>
    </w:pPr>
    <w:rPr>
      <w:rFonts w:ascii="等线" w:eastAsia="等线" w:hAnsi="宋体" w:cs="宋体"/>
      <w:b/>
      <w:bCs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365CA"/>
    <w:pPr>
      <w:widowControl/>
      <w:tabs>
        <w:tab w:val="right" w:leader="underscore" w:pos="8630"/>
      </w:tabs>
      <w:spacing w:before="120"/>
      <w:jc w:val="left"/>
    </w:pPr>
    <w:rPr>
      <w:rFonts w:ascii="等线" w:eastAsia="等线" w:hAnsi="宋体" w:cs="宋体"/>
      <w:b/>
      <w:bCs/>
      <w:i/>
      <w:iCs/>
      <w:noProof/>
      <w:kern w:val="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65CA"/>
    <w:pPr>
      <w:widowControl/>
      <w:ind w:left="48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365CA"/>
    <w:pPr>
      <w:widowControl/>
      <w:ind w:left="72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365CA"/>
    <w:pPr>
      <w:widowControl/>
      <w:ind w:left="96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365CA"/>
    <w:pPr>
      <w:widowControl/>
      <w:ind w:left="120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365CA"/>
    <w:pPr>
      <w:widowControl/>
      <w:ind w:left="144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365CA"/>
    <w:pPr>
      <w:widowControl/>
      <w:ind w:left="1680"/>
      <w:jc w:val="left"/>
    </w:pPr>
    <w:rPr>
      <w:rFonts w:ascii="等线" w:eastAsia="等线" w:hAnsi="宋体" w:cs="宋体"/>
      <w:kern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365CA"/>
    <w:pPr>
      <w:widowControl/>
      <w:ind w:left="1920"/>
      <w:jc w:val="left"/>
    </w:pPr>
    <w:rPr>
      <w:rFonts w:ascii="等线" w:eastAsia="等线" w:hAnsi="宋体" w:cs="宋体"/>
      <w:kern w:val="0"/>
      <w:sz w:val="20"/>
      <w:szCs w:val="20"/>
    </w:rPr>
  </w:style>
  <w:style w:type="character" w:styleId="HTMLKeyboard">
    <w:name w:val="HTML Keyboard"/>
    <w:uiPriority w:val="99"/>
    <w:semiHidden/>
    <w:unhideWhenUsed/>
    <w:rsid w:val="00FB7F4C"/>
    <w:rPr>
      <w:rFonts w:ascii="宋体" w:eastAsia="宋体" w:hAnsi="宋体" w:cs="宋体"/>
      <w:sz w:val="24"/>
      <w:szCs w:val="24"/>
    </w:rPr>
  </w:style>
  <w:style w:type="character" w:customStyle="1" w:styleId="control">
    <w:name w:val="control"/>
    <w:rsid w:val="00FB7F4C"/>
  </w:style>
  <w:style w:type="character" w:customStyle="1" w:styleId="html-tag">
    <w:name w:val="html-tag"/>
    <w:rsid w:val="00FB7F4C"/>
  </w:style>
  <w:style w:type="character" w:customStyle="1" w:styleId="html-attribute-name">
    <w:name w:val="html-attribute-name"/>
    <w:rsid w:val="00FB7F4C"/>
  </w:style>
  <w:style w:type="character" w:customStyle="1" w:styleId="html-attribute-value">
    <w:name w:val="html-attribute-value"/>
    <w:rsid w:val="00FB7F4C"/>
  </w:style>
  <w:style w:type="character" w:customStyle="1" w:styleId="kc">
    <w:name w:val="kc"/>
    <w:rsid w:val="00FB7F4C"/>
  </w:style>
  <w:style w:type="character" w:customStyle="1" w:styleId="ne">
    <w:name w:val="ne"/>
    <w:rsid w:val="00FB7F4C"/>
  </w:style>
  <w:style w:type="character" w:customStyle="1" w:styleId="si">
    <w:name w:val="si"/>
    <w:rsid w:val="00FB7F4C"/>
  </w:style>
  <w:style w:type="character" w:customStyle="1" w:styleId="highlighted">
    <w:name w:val="highlighted"/>
    <w:rsid w:val="00FB7F4C"/>
  </w:style>
  <w:style w:type="character" w:customStyle="1" w:styleId="mf">
    <w:name w:val="mf"/>
    <w:rsid w:val="00FB7F4C"/>
  </w:style>
  <w:style w:type="table" w:styleId="GridTable1Light-Accent3">
    <w:name w:val="Grid Table 1 Light Accent 3"/>
    <w:basedOn w:val="TableNormal"/>
    <w:uiPriority w:val="46"/>
    <w:rsid w:val="00FB7F4C"/>
    <w:rPr>
      <w:rFonts w:ascii="等线" w:eastAsia="等线" w:hAnsi="等线"/>
      <w:kern w:val="2"/>
      <w:sz w:val="21"/>
      <w:szCs w:val="22"/>
    </w:rPr>
    <w:tblPr>
      <w:tblStyleRowBandSize w:val="1"/>
      <w:tblStyleColBandSize w:val="1"/>
      <w:tblInd w:w="0" w:type="nil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C25C7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ListTable1Light-Accent3">
    <w:name w:val="List Table 1 Light Accent 3"/>
    <w:basedOn w:val="TableNormal"/>
    <w:uiPriority w:val="46"/>
    <w:rsid w:val="005C20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dreamingtech/notes/blob/master/&#37096;&#20998;&#24037;&#20316;&#31508;&#35760;&#23637;&#31034;_20190219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reamingtech/spider_plus_fw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reamingtech/job_spider_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reamingtech/notes/blob/master/%E7%88%AC%E8%99%AB%E7%AC%94%E8%AE%B0_%E5%9F%BA%E7%A1%80_20190327.pdf" TargetMode="External"/><Relationship Id="rId10" Type="http://schemas.openxmlformats.org/officeDocument/2006/relationships/hyperlink" Target="https://github.com/dreamingtech/jobbole_artic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reamingtech/py_spider_projects" TargetMode="External"/><Relationship Id="rId14" Type="http://schemas.openxmlformats.org/officeDocument/2006/relationships/hyperlink" Target="https://github.com/dreamingtech/notes/blob/master/%E4%BC%AF%E4%B9%90%E5%9C%A8%E7%BA%BF%E5%85%A8%E7%AB%99%E7%88%AC%E8%99%AB_step_by_step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vid\Desktop\&#20010;&#20154;&#31616;&#21382;\&#22810;&#24425;&#26041;&#26694;&#20010;&#20154;&#31616;&#21382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D3E17-4CFB-4104-9664-6369396B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多彩方框个人简历.wpt</Template>
  <TotalTime>63</TotalTime>
  <Pages>3</Pages>
  <Words>499</Words>
  <Characters>2846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Manager/>
  <Company/>
  <LinksUpToDate>false</LinksUpToDate>
  <CharactersWithSpaces>3339</CharactersWithSpaces>
  <SharedDoc>false</SharedDoc>
  <HLinks>
    <vt:vector size="2034" baseType="variant">
      <vt:variant>
        <vt:i4>2031667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_Toc524102296</vt:lpwstr>
      </vt:variant>
      <vt:variant>
        <vt:i4>2031667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_Toc524102295</vt:lpwstr>
      </vt:variant>
      <vt:variant>
        <vt:i4>2031667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_Toc524102294</vt:lpwstr>
      </vt:variant>
      <vt:variant>
        <vt:i4>2031667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_Toc524102293</vt:lpwstr>
      </vt:variant>
      <vt:variant>
        <vt:i4>2031667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_Toc524102292</vt:lpwstr>
      </vt:variant>
      <vt:variant>
        <vt:i4>2031667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_Toc524102291</vt:lpwstr>
      </vt:variant>
      <vt:variant>
        <vt:i4>2031667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_Toc524102290</vt:lpwstr>
      </vt:variant>
      <vt:variant>
        <vt:i4>1966131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_Toc524102289</vt:lpwstr>
      </vt:variant>
      <vt:variant>
        <vt:i4>1966131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_Toc524102288</vt:lpwstr>
      </vt:variant>
      <vt:variant>
        <vt:i4>1966131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_Toc524102287</vt:lpwstr>
      </vt:variant>
      <vt:variant>
        <vt:i4>1966131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_Toc524102286</vt:lpwstr>
      </vt:variant>
      <vt:variant>
        <vt:i4>1966131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_Toc524102285</vt:lpwstr>
      </vt:variant>
      <vt:variant>
        <vt:i4>1966131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_Toc524102284</vt:lpwstr>
      </vt:variant>
      <vt:variant>
        <vt:i4>1966131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_Toc524102283</vt:lpwstr>
      </vt:variant>
      <vt:variant>
        <vt:i4>1966131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_Toc524102282</vt:lpwstr>
      </vt:variant>
      <vt:variant>
        <vt:i4>1966131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_Toc524102281</vt:lpwstr>
      </vt:variant>
      <vt:variant>
        <vt:i4>1966131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_Toc524102280</vt:lpwstr>
      </vt:variant>
      <vt:variant>
        <vt:i4>1114163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_Toc524102279</vt:lpwstr>
      </vt:variant>
      <vt:variant>
        <vt:i4>1114163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_Toc524102278</vt:lpwstr>
      </vt:variant>
      <vt:variant>
        <vt:i4>1114163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_Toc524102277</vt:lpwstr>
      </vt:variant>
      <vt:variant>
        <vt:i4>1114163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_Toc524102276</vt:lpwstr>
      </vt:variant>
      <vt:variant>
        <vt:i4>1114163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_Toc524102275</vt:lpwstr>
      </vt:variant>
      <vt:variant>
        <vt:i4>1114163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_Toc524102274</vt:lpwstr>
      </vt:variant>
      <vt:variant>
        <vt:i4>1114163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_Toc524102273</vt:lpwstr>
      </vt:variant>
      <vt:variant>
        <vt:i4>1114163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_Toc524102272</vt:lpwstr>
      </vt:variant>
      <vt:variant>
        <vt:i4>1114163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_Toc524102271</vt:lpwstr>
      </vt:variant>
      <vt:variant>
        <vt:i4>1114163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_Toc524102270</vt:lpwstr>
      </vt:variant>
      <vt:variant>
        <vt:i4>1048627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_Toc524102269</vt:lpwstr>
      </vt:variant>
      <vt:variant>
        <vt:i4>2031664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_Toc524102190</vt:lpwstr>
      </vt:variant>
      <vt:variant>
        <vt:i4>1966128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_Toc524102189</vt:lpwstr>
      </vt:variant>
      <vt:variant>
        <vt:i4>1966128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_Toc524102188</vt:lpwstr>
      </vt:variant>
      <vt:variant>
        <vt:i4>1966128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_Toc524102187</vt:lpwstr>
      </vt:variant>
      <vt:variant>
        <vt:i4>1966128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_Toc524102186</vt:lpwstr>
      </vt:variant>
      <vt:variant>
        <vt:i4>1966128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_Toc524102185</vt:lpwstr>
      </vt:variant>
      <vt:variant>
        <vt:i4>1966128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_Toc524102184</vt:lpwstr>
      </vt:variant>
      <vt:variant>
        <vt:i4>1966128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_Toc524102183</vt:lpwstr>
      </vt:variant>
      <vt:variant>
        <vt:i4>1966128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_Toc524102182</vt:lpwstr>
      </vt:variant>
      <vt:variant>
        <vt:i4>1966128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_Toc524102181</vt:lpwstr>
      </vt:variant>
      <vt:variant>
        <vt:i4>1966128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_Toc524102180</vt:lpwstr>
      </vt:variant>
      <vt:variant>
        <vt:i4>1114160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_Toc524102179</vt:lpwstr>
      </vt:variant>
      <vt:variant>
        <vt:i4>1114160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_Toc524102178</vt:lpwstr>
      </vt:variant>
      <vt:variant>
        <vt:i4>1114160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_Toc524102177</vt:lpwstr>
      </vt:variant>
      <vt:variant>
        <vt:i4>1114160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_Toc524102176</vt:lpwstr>
      </vt:variant>
      <vt:variant>
        <vt:i4>1114160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_Toc524102175</vt:lpwstr>
      </vt:variant>
      <vt:variant>
        <vt:i4>1245247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_Toc524096707</vt:lpwstr>
      </vt:variant>
      <vt:variant>
        <vt:i4>1245247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_Toc524096706</vt:lpwstr>
      </vt:variant>
      <vt:variant>
        <vt:i4>1245247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_Toc524096705</vt:lpwstr>
      </vt:variant>
      <vt:variant>
        <vt:i4>1245247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_Toc524096703</vt:lpwstr>
      </vt:variant>
      <vt:variant>
        <vt:i4>1245247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_Toc524096702</vt:lpwstr>
      </vt:variant>
      <vt:variant>
        <vt:i4>1245247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_Toc524096701</vt:lpwstr>
      </vt:variant>
      <vt:variant>
        <vt:i4>1245247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_Toc524096700</vt:lpwstr>
      </vt:variant>
      <vt:variant>
        <vt:i4>1703998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_Toc524096699</vt:lpwstr>
      </vt:variant>
      <vt:variant>
        <vt:i4>1703998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_Toc524096698</vt:lpwstr>
      </vt:variant>
      <vt:variant>
        <vt:i4>1703998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_Toc524096697</vt:lpwstr>
      </vt:variant>
      <vt:variant>
        <vt:i4>1703998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_Toc524096696</vt:lpwstr>
      </vt:variant>
      <vt:variant>
        <vt:i4>1703998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_Toc524096695</vt:lpwstr>
      </vt:variant>
      <vt:variant>
        <vt:i4>1703998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_Toc524096694</vt:lpwstr>
      </vt:variant>
      <vt:variant>
        <vt:i4>1703998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_Toc524096693</vt:lpwstr>
      </vt:variant>
      <vt:variant>
        <vt:i4>1703998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_Toc524096692</vt:lpwstr>
      </vt:variant>
      <vt:variant>
        <vt:i4>1703998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_Toc524096691</vt:lpwstr>
      </vt:variant>
      <vt:variant>
        <vt:i4>1703998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_Toc524096690</vt:lpwstr>
      </vt:variant>
      <vt:variant>
        <vt:i4>1769534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_Toc524096689</vt:lpwstr>
      </vt:variant>
      <vt:variant>
        <vt:i4>1769534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_Toc524096688</vt:lpwstr>
      </vt:variant>
      <vt:variant>
        <vt:i4>1769534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_Toc524096687</vt:lpwstr>
      </vt:variant>
      <vt:variant>
        <vt:i4>1769534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_Toc524096686</vt:lpwstr>
      </vt:variant>
      <vt:variant>
        <vt:i4>1769534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_Toc524096685</vt:lpwstr>
      </vt:variant>
      <vt:variant>
        <vt:i4>1769534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_Toc524096684</vt:lpwstr>
      </vt:variant>
      <vt:variant>
        <vt:i4>1769534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_Toc524096683</vt:lpwstr>
      </vt:variant>
      <vt:variant>
        <vt:i4>1769534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_Toc524096682</vt:lpwstr>
      </vt:variant>
      <vt:variant>
        <vt:i4>1769534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_Toc524096681</vt:lpwstr>
      </vt:variant>
      <vt:variant>
        <vt:i4>1769534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_Toc524096680</vt:lpwstr>
      </vt:variant>
      <vt:variant>
        <vt:i4>1310782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_Toc524096679</vt:lpwstr>
      </vt:variant>
      <vt:variant>
        <vt:i4>1310782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_Toc524096678</vt:lpwstr>
      </vt:variant>
      <vt:variant>
        <vt:i4>1310782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_Toc524096677</vt:lpwstr>
      </vt:variant>
      <vt:variant>
        <vt:i4>1310782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_Toc524096676</vt:lpwstr>
      </vt:variant>
      <vt:variant>
        <vt:i4>1310782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_Toc524096675</vt:lpwstr>
      </vt:variant>
      <vt:variant>
        <vt:i4>1310782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_Toc524096674</vt:lpwstr>
      </vt:variant>
      <vt:variant>
        <vt:i4>1310782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_Toc524096673</vt:lpwstr>
      </vt:variant>
      <vt:variant>
        <vt:i4>1310782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_Toc524096672</vt:lpwstr>
      </vt:variant>
      <vt:variant>
        <vt:i4>1310782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_Toc524096671</vt:lpwstr>
      </vt:variant>
      <vt:variant>
        <vt:i4>1310782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_Toc524096670</vt:lpwstr>
      </vt:variant>
      <vt:variant>
        <vt:i4>1376318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_Toc524096669</vt:lpwstr>
      </vt:variant>
      <vt:variant>
        <vt:i4>1376318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_Toc524096668</vt:lpwstr>
      </vt:variant>
      <vt:variant>
        <vt:i4>1376318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_Toc524096667</vt:lpwstr>
      </vt:variant>
      <vt:variant>
        <vt:i4>1376318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_Toc524096666</vt:lpwstr>
      </vt:variant>
      <vt:variant>
        <vt:i4>1376318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_Toc524096665</vt:lpwstr>
      </vt:variant>
      <vt:variant>
        <vt:i4>1376318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_Toc524096664</vt:lpwstr>
      </vt:variant>
      <vt:variant>
        <vt:i4>1376318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_Toc524096663</vt:lpwstr>
      </vt:variant>
      <vt:variant>
        <vt:i4>1376318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_Toc524096662</vt:lpwstr>
      </vt:variant>
      <vt:variant>
        <vt:i4>1376318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_Toc524096661</vt:lpwstr>
      </vt:variant>
      <vt:variant>
        <vt:i4>1376318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_Toc524096660</vt:lpwstr>
      </vt:variant>
      <vt:variant>
        <vt:i4>1441854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_Toc524096659</vt:lpwstr>
      </vt:variant>
      <vt:variant>
        <vt:i4>1441854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_Toc524096658</vt:lpwstr>
      </vt:variant>
      <vt:variant>
        <vt:i4>1441854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_Toc524096657</vt:lpwstr>
      </vt:variant>
      <vt:variant>
        <vt:i4>1441854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_Toc524096656</vt:lpwstr>
      </vt:variant>
      <vt:variant>
        <vt:i4>1441854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_Toc524096655</vt:lpwstr>
      </vt:variant>
      <vt:variant>
        <vt:i4>1441854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_Toc524096654</vt:lpwstr>
      </vt:variant>
      <vt:variant>
        <vt:i4>1441854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_Toc524096653</vt:lpwstr>
      </vt:variant>
      <vt:variant>
        <vt:i4>1441854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_Toc524096652</vt:lpwstr>
      </vt:variant>
      <vt:variant>
        <vt:i4>1441854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_Toc524096651</vt:lpwstr>
      </vt:variant>
      <vt:variant>
        <vt:i4>1441854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_Toc524096650</vt:lpwstr>
      </vt:variant>
      <vt:variant>
        <vt:i4>1507390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_Toc524096649</vt:lpwstr>
      </vt:variant>
      <vt:variant>
        <vt:i4>1507390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_Toc524096648</vt:lpwstr>
      </vt:variant>
      <vt:variant>
        <vt:i4>1507390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_Toc524096647</vt:lpwstr>
      </vt:variant>
      <vt:variant>
        <vt:i4>1507390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_Toc524096646</vt:lpwstr>
      </vt:variant>
      <vt:variant>
        <vt:i4>1507390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_Toc524096645</vt:lpwstr>
      </vt:variant>
      <vt:variant>
        <vt:i4>1507390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_Toc524096644</vt:lpwstr>
      </vt:variant>
      <vt:variant>
        <vt:i4>1507390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_Toc524096643</vt:lpwstr>
      </vt:variant>
      <vt:variant>
        <vt:i4>1507390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_Toc524096642</vt:lpwstr>
      </vt:variant>
      <vt:variant>
        <vt:i4>1507390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_Toc524096641</vt:lpwstr>
      </vt:variant>
      <vt:variant>
        <vt:i4>1507390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_Toc524096640</vt:lpwstr>
      </vt:variant>
      <vt:variant>
        <vt:i4>1048638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_Toc524096639</vt:lpwstr>
      </vt:variant>
      <vt:variant>
        <vt:i4>1048638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_Toc524096638</vt:lpwstr>
      </vt:variant>
      <vt:variant>
        <vt:i4>1048638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_Toc524096637</vt:lpwstr>
      </vt:variant>
      <vt:variant>
        <vt:i4>1048638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_Toc524096636</vt:lpwstr>
      </vt:variant>
      <vt:variant>
        <vt:i4>1048638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_Toc524096635</vt:lpwstr>
      </vt:variant>
      <vt:variant>
        <vt:i4>1048638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_Toc524096634</vt:lpwstr>
      </vt:variant>
      <vt:variant>
        <vt:i4>1048638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_Toc524096633</vt:lpwstr>
      </vt:variant>
      <vt:variant>
        <vt:i4>1048638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_Toc524096632</vt:lpwstr>
      </vt:variant>
      <vt:variant>
        <vt:i4>1048638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_Toc524096631</vt:lpwstr>
      </vt:variant>
      <vt:variant>
        <vt:i4>1048638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_Toc524096630</vt:lpwstr>
      </vt:variant>
      <vt:variant>
        <vt:i4>1114174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_Toc524096629</vt:lpwstr>
      </vt:variant>
      <vt:variant>
        <vt:i4>1114174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_Toc524096628</vt:lpwstr>
      </vt:variant>
      <vt:variant>
        <vt:i4>1114174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_Toc524096627</vt:lpwstr>
      </vt:variant>
      <vt:variant>
        <vt:i4>1114174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_Toc524096626</vt:lpwstr>
      </vt:variant>
      <vt:variant>
        <vt:i4>1114174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_Toc524096625</vt:lpwstr>
      </vt:variant>
      <vt:variant>
        <vt:i4>1114174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_Toc524096624</vt:lpwstr>
      </vt:variant>
      <vt:variant>
        <vt:i4>1114174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_Toc524096623</vt:lpwstr>
      </vt:variant>
      <vt:variant>
        <vt:i4>1114174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_Toc524096622</vt:lpwstr>
      </vt:variant>
      <vt:variant>
        <vt:i4>1114174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_Toc524096621</vt:lpwstr>
      </vt:variant>
      <vt:variant>
        <vt:i4>1114174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_Toc524096620</vt:lpwstr>
      </vt:variant>
      <vt:variant>
        <vt:i4>1179710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_Toc524096619</vt:lpwstr>
      </vt:variant>
      <vt:variant>
        <vt:i4>1179710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_Toc524096618</vt:lpwstr>
      </vt:variant>
      <vt:variant>
        <vt:i4>1179710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_Toc524096617</vt:lpwstr>
      </vt:variant>
      <vt:variant>
        <vt:i4>1179710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_Toc524096616</vt:lpwstr>
      </vt:variant>
      <vt:variant>
        <vt:i4>1179710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_Toc524096615</vt:lpwstr>
      </vt:variant>
      <vt:variant>
        <vt:i4>1179710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_Toc524096614</vt:lpwstr>
      </vt:variant>
      <vt:variant>
        <vt:i4>1179710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_Toc524096613</vt:lpwstr>
      </vt:variant>
      <vt:variant>
        <vt:i4>1179710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_Toc524096612</vt:lpwstr>
      </vt:variant>
      <vt:variant>
        <vt:i4>1572919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_Toc524078156</vt:lpwstr>
      </vt:variant>
      <vt:variant>
        <vt:i4>1572919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_Toc524078155</vt:lpwstr>
      </vt:variant>
      <vt:variant>
        <vt:i4>1572919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_Toc524078154</vt:lpwstr>
      </vt:variant>
      <vt:variant>
        <vt:i4>1572919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_Toc524078153</vt:lpwstr>
      </vt:variant>
      <vt:variant>
        <vt:i4>1572919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_Toc524078152</vt:lpwstr>
      </vt:variant>
      <vt:variant>
        <vt:i4>1572919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_Toc524078151</vt:lpwstr>
      </vt:variant>
      <vt:variant>
        <vt:i4>1572919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_Toc524078150</vt:lpwstr>
      </vt:variant>
      <vt:variant>
        <vt:i4>1638455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_Toc524078149</vt:lpwstr>
      </vt:variant>
      <vt:variant>
        <vt:i4>1638455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_Toc524078148</vt:lpwstr>
      </vt:variant>
      <vt:variant>
        <vt:i4>1638455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_Toc524078147</vt:lpwstr>
      </vt:variant>
      <vt:variant>
        <vt:i4>1638455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_Toc524078146</vt:lpwstr>
      </vt:variant>
      <vt:variant>
        <vt:i4>1638455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_Toc524078145</vt:lpwstr>
      </vt:variant>
      <vt:variant>
        <vt:i4>1638455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_Toc524078144</vt:lpwstr>
      </vt:variant>
      <vt:variant>
        <vt:i4>1638455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_Toc524078143</vt:lpwstr>
      </vt:variant>
      <vt:variant>
        <vt:i4>1638455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_Toc524078142</vt:lpwstr>
      </vt:variant>
      <vt:variant>
        <vt:i4>1638455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_Toc524078141</vt:lpwstr>
      </vt:variant>
      <vt:variant>
        <vt:i4>1638455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_Toc524078140</vt:lpwstr>
      </vt:variant>
      <vt:variant>
        <vt:i4>1966135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_Toc524078139</vt:lpwstr>
      </vt:variant>
      <vt:variant>
        <vt:i4>1966135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_Toc524078138</vt:lpwstr>
      </vt:variant>
      <vt:variant>
        <vt:i4>1966135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_Toc524078137</vt:lpwstr>
      </vt:variant>
      <vt:variant>
        <vt:i4>1966135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_Toc524078136</vt:lpwstr>
      </vt:variant>
      <vt:variant>
        <vt:i4>1966135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_Toc524078135</vt:lpwstr>
      </vt:variant>
      <vt:variant>
        <vt:i4>1966135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_Toc524078134</vt:lpwstr>
      </vt:variant>
      <vt:variant>
        <vt:i4>1966135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_Toc524078133</vt:lpwstr>
      </vt:variant>
      <vt:variant>
        <vt:i4>1966135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_Toc524078132</vt:lpwstr>
      </vt:variant>
      <vt:variant>
        <vt:i4>1966135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_Toc524078131</vt:lpwstr>
      </vt:variant>
      <vt:variant>
        <vt:i4>1966135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_Toc524078130</vt:lpwstr>
      </vt:variant>
      <vt:variant>
        <vt:i4>2031671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_Toc524078129</vt:lpwstr>
      </vt:variant>
      <vt:variant>
        <vt:i4>2031671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_Toc524078128</vt:lpwstr>
      </vt:variant>
      <vt:variant>
        <vt:i4>2031671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_Toc524078127</vt:lpwstr>
      </vt:variant>
      <vt:variant>
        <vt:i4>2031671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_Toc524078126</vt:lpwstr>
      </vt:variant>
      <vt:variant>
        <vt:i4>2031671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_Toc524078125</vt:lpwstr>
      </vt:variant>
      <vt:variant>
        <vt:i4>2031671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_Toc524078124</vt:lpwstr>
      </vt:variant>
      <vt:variant>
        <vt:i4>2031671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_Toc524078123</vt:lpwstr>
      </vt:variant>
      <vt:variant>
        <vt:i4>2031671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_Toc524078122</vt:lpwstr>
      </vt:variant>
      <vt:variant>
        <vt:i4>2031671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_Toc524078121</vt:lpwstr>
      </vt:variant>
      <vt:variant>
        <vt:i4>2031671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_Toc524078120</vt:lpwstr>
      </vt:variant>
      <vt:variant>
        <vt:i4>1835063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_Toc524078119</vt:lpwstr>
      </vt:variant>
      <vt:variant>
        <vt:i4>1835063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_Toc524078118</vt:lpwstr>
      </vt:variant>
      <vt:variant>
        <vt:i4>1835063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_Toc524078117</vt:lpwstr>
      </vt:variant>
      <vt:variant>
        <vt:i4>1835063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_Toc524078116</vt:lpwstr>
      </vt:variant>
      <vt:variant>
        <vt:i4>1835063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_Toc524078115</vt:lpwstr>
      </vt:variant>
      <vt:variant>
        <vt:i4>1835063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_Toc524078114</vt:lpwstr>
      </vt:variant>
      <vt:variant>
        <vt:i4>1835063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_Toc524078113</vt:lpwstr>
      </vt:variant>
      <vt:variant>
        <vt:i4>1835063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_Toc524078112</vt:lpwstr>
      </vt:variant>
      <vt:variant>
        <vt:i4>1835063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_Toc524078111</vt:lpwstr>
      </vt:variant>
      <vt:variant>
        <vt:i4>1835063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_Toc524078110</vt:lpwstr>
      </vt:variant>
      <vt:variant>
        <vt:i4>1900599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_Toc524078109</vt:lpwstr>
      </vt:variant>
      <vt:variant>
        <vt:i4>1900599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_Toc524078108</vt:lpwstr>
      </vt:variant>
      <vt:variant>
        <vt:i4>1900599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_Toc524078107</vt:lpwstr>
      </vt:variant>
      <vt:variant>
        <vt:i4>1900599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_Toc524078106</vt:lpwstr>
      </vt:variant>
      <vt:variant>
        <vt:i4>1900599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_Toc524078105</vt:lpwstr>
      </vt:variant>
      <vt:variant>
        <vt:i4>1900599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_Toc524078104</vt:lpwstr>
      </vt:variant>
      <vt:variant>
        <vt:i4>1900599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_Toc524078103</vt:lpwstr>
      </vt:variant>
      <vt:variant>
        <vt:i4>1900599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_Toc524078102</vt:lpwstr>
      </vt:variant>
      <vt:variant>
        <vt:i4>1900599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_Toc524078101</vt:lpwstr>
      </vt:variant>
      <vt:variant>
        <vt:i4>1900599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_Toc524078100</vt:lpwstr>
      </vt:variant>
      <vt:variant>
        <vt:i4>1310774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_Toc524078099</vt:lpwstr>
      </vt:variant>
      <vt:variant>
        <vt:i4>1310774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_Toc524078098</vt:lpwstr>
      </vt:variant>
      <vt:variant>
        <vt:i4>1310774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_Toc524078097</vt:lpwstr>
      </vt:variant>
      <vt:variant>
        <vt:i4>1310774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_Toc524078096</vt:lpwstr>
      </vt:variant>
      <vt:variant>
        <vt:i4>1310774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_Toc524078095</vt:lpwstr>
      </vt:variant>
      <vt:variant>
        <vt:i4>1310774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_Toc524078094</vt:lpwstr>
      </vt:variant>
      <vt:variant>
        <vt:i4>1310774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_Toc524078093</vt:lpwstr>
      </vt:variant>
      <vt:variant>
        <vt:i4>1310774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_Toc524078092</vt:lpwstr>
      </vt:variant>
      <vt:variant>
        <vt:i4>1310774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_Toc524078091</vt:lpwstr>
      </vt:variant>
      <vt:variant>
        <vt:i4>1310774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_Toc524078090</vt:lpwstr>
      </vt:variant>
      <vt:variant>
        <vt:i4>1376310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_Toc524078089</vt:lpwstr>
      </vt:variant>
      <vt:variant>
        <vt:i4>1376310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_Toc524078088</vt:lpwstr>
      </vt:variant>
      <vt:variant>
        <vt:i4>1376310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_Toc524078087</vt:lpwstr>
      </vt:variant>
      <vt:variant>
        <vt:i4>1376310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_Toc524078086</vt:lpwstr>
      </vt:variant>
      <vt:variant>
        <vt:i4>1376310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_Toc524078085</vt:lpwstr>
      </vt:variant>
      <vt:variant>
        <vt:i4>1376310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_Toc524078084</vt:lpwstr>
      </vt:variant>
      <vt:variant>
        <vt:i4>1376310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_Toc524078083</vt:lpwstr>
      </vt:variant>
      <vt:variant>
        <vt:i4>1376310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_Toc524078082</vt:lpwstr>
      </vt:variant>
      <vt:variant>
        <vt:i4>1376310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_Toc524078081</vt:lpwstr>
      </vt:variant>
      <vt:variant>
        <vt:i4>1376310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_Toc524078080</vt:lpwstr>
      </vt:variant>
      <vt:variant>
        <vt:i4>1703990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_Toc524078079</vt:lpwstr>
      </vt:variant>
      <vt:variant>
        <vt:i4>1703990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_Toc524078078</vt:lpwstr>
      </vt:variant>
      <vt:variant>
        <vt:i4>1703990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_Toc524078077</vt:lpwstr>
      </vt:variant>
      <vt:variant>
        <vt:i4>1703990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_Toc524078076</vt:lpwstr>
      </vt:variant>
      <vt:variant>
        <vt:i4>1703990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_Toc524078075</vt:lpwstr>
      </vt:variant>
      <vt:variant>
        <vt:i4>1703990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_Toc524078074</vt:lpwstr>
      </vt:variant>
      <vt:variant>
        <vt:i4>1703990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_Toc524078073</vt:lpwstr>
      </vt:variant>
      <vt:variant>
        <vt:i4>1703990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_Toc524078072</vt:lpwstr>
      </vt:variant>
      <vt:variant>
        <vt:i4>1703990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_Toc524078071</vt:lpwstr>
      </vt:variant>
      <vt:variant>
        <vt:i4>1703990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_Toc524078070</vt:lpwstr>
      </vt:variant>
      <vt:variant>
        <vt:i4>1769526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_Toc524078069</vt:lpwstr>
      </vt:variant>
      <vt:variant>
        <vt:i4>1769526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_Toc524078068</vt:lpwstr>
      </vt:variant>
      <vt:variant>
        <vt:i4>1769526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_Toc524078067</vt:lpwstr>
      </vt:variant>
      <vt:variant>
        <vt:i4>1769526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_Toc524078066</vt:lpwstr>
      </vt:variant>
      <vt:variant>
        <vt:i4>1769526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_Toc524078065</vt:lpwstr>
      </vt:variant>
      <vt:variant>
        <vt:i4>1769526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_Toc524078064</vt:lpwstr>
      </vt:variant>
      <vt:variant>
        <vt:i4>1769526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_Toc524078063</vt:lpwstr>
      </vt:variant>
      <vt:variant>
        <vt:i4>1769526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_Toc524078062</vt:lpwstr>
      </vt:variant>
      <vt:variant>
        <vt:i4>1769526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_Toc524078061</vt:lpwstr>
      </vt:variant>
      <vt:variant>
        <vt:i4>1769526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_Toc524078060</vt:lpwstr>
      </vt:variant>
      <vt:variant>
        <vt:i4>1572918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_Toc524078059</vt:lpwstr>
      </vt:variant>
      <vt:variant>
        <vt:i4>1572918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_Toc524078058</vt:lpwstr>
      </vt:variant>
      <vt:variant>
        <vt:i4>1572918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_Toc524078057</vt:lpwstr>
      </vt:variant>
      <vt:variant>
        <vt:i4>1572918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_Toc524078056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_Toc524078055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_Toc524078054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_Toc524078053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_Toc524078052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_Toc524078051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_Toc524078050</vt:lpwstr>
      </vt:variant>
      <vt:variant>
        <vt:i4>1638454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_Toc524078049</vt:lpwstr>
      </vt:variant>
      <vt:variant>
        <vt:i4>1638454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_Toc524078048</vt:lpwstr>
      </vt:variant>
      <vt:variant>
        <vt:i4>1638454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_Toc524078047</vt:lpwstr>
      </vt:variant>
      <vt:variant>
        <vt:i4>1638454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_Toc524078046</vt:lpwstr>
      </vt:variant>
      <vt:variant>
        <vt:i4>1638454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_Toc524078045</vt:lpwstr>
      </vt:variant>
      <vt:variant>
        <vt:i4>1638454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_Toc524078044</vt:lpwstr>
      </vt:variant>
      <vt:variant>
        <vt:i4>1638454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_Toc524078043</vt:lpwstr>
      </vt:variant>
      <vt:variant>
        <vt:i4>1638454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_Toc524078042</vt:lpwstr>
      </vt:variant>
      <vt:variant>
        <vt:i4>1638454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_Toc524078040</vt:lpwstr>
      </vt:variant>
      <vt:variant>
        <vt:i4>1966134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_Toc524078039</vt:lpwstr>
      </vt:variant>
      <vt:variant>
        <vt:i4>1966134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_Toc524078038</vt:lpwstr>
      </vt:variant>
      <vt:variant>
        <vt:i4>1966134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_Toc524078037</vt:lpwstr>
      </vt:variant>
      <vt:variant>
        <vt:i4>1966134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_Toc524078036</vt:lpwstr>
      </vt:variant>
      <vt:variant>
        <vt:i4>1966134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_Toc524078035</vt:lpwstr>
      </vt:variant>
      <vt:variant>
        <vt:i4>1966134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_Toc524078034</vt:lpwstr>
      </vt:variant>
      <vt:variant>
        <vt:i4>1966134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_Toc524078033</vt:lpwstr>
      </vt:variant>
      <vt:variant>
        <vt:i4>1966134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_Toc524078032</vt:lpwstr>
      </vt:variant>
      <vt:variant>
        <vt:i4>1966134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_Toc524078031</vt:lpwstr>
      </vt:variant>
      <vt:variant>
        <vt:i4>1966134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_Toc524078030</vt:lpwstr>
      </vt:variant>
      <vt:variant>
        <vt:i4>2031670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_Toc524078029</vt:lpwstr>
      </vt:variant>
      <vt:variant>
        <vt:i4>2031670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_Toc524078028</vt:lpwstr>
      </vt:variant>
      <vt:variant>
        <vt:i4>2031670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_Toc524078027</vt:lpwstr>
      </vt:variant>
      <vt:variant>
        <vt:i4>2031670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_Toc524078026</vt:lpwstr>
      </vt:variant>
      <vt:variant>
        <vt:i4>2031670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_Toc524078025</vt:lpwstr>
      </vt:variant>
      <vt:variant>
        <vt:i4>2031670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_Toc524078024</vt:lpwstr>
      </vt:variant>
      <vt:variant>
        <vt:i4>2031670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_Toc524078023</vt:lpwstr>
      </vt:variant>
      <vt:variant>
        <vt:i4>2031670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_Toc524078022</vt:lpwstr>
      </vt:variant>
      <vt:variant>
        <vt:i4>2031670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_Toc524078021</vt:lpwstr>
      </vt:variant>
      <vt:variant>
        <vt:i4>2031670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_Toc524078020</vt:lpwstr>
      </vt:variant>
      <vt:variant>
        <vt:i4>1835062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_Toc524078019</vt:lpwstr>
      </vt:variant>
      <vt:variant>
        <vt:i4>1835062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_Toc524078018</vt:lpwstr>
      </vt:variant>
      <vt:variant>
        <vt:i4>1835062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_Toc524078017</vt:lpwstr>
      </vt:variant>
      <vt:variant>
        <vt:i4>1835062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_Toc524078016</vt:lpwstr>
      </vt:variant>
      <vt:variant>
        <vt:i4>1835062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_Toc524078015</vt:lpwstr>
      </vt:variant>
      <vt:variant>
        <vt:i4>1835062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_Toc524078014</vt:lpwstr>
      </vt:variant>
      <vt:variant>
        <vt:i4>1835062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_Toc524078013</vt:lpwstr>
      </vt:variant>
      <vt:variant>
        <vt:i4>1835062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_Toc524078012</vt:lpwstr>
      </vt:variant>
      <vt:variant>
        <vt:i4>1835062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_Toc524078011</vt:lpwstr>
      </vt:variant>
      <vt:variant>
        <vt:i4>1835062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_Toc524078010</vt:lpwstr>
      </vt:variant>
      <vt:variant>
        <vt:i4>1900598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_Toc524078009</vt:lpwstr>
      </vt:variant>
      <vt:variant>
        <vt:i4>1900598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_Toc524078008</vt:lpwstr>
      </vt:variant>
      <vt:variant>
        <vt:i4>1900598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_Toc524078007</vt:lpwstr>
      </vt:variant>
      <vt:variant>
        <vt:i4>1900598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_Toc524078006</vt:lpwstr>
      </vt:variant>
      <vt:variant>
        <vt:i4>1900598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_Toc524078005</vt:lpwstr>
      </vt:variant>
      <vt:variant>
        <vt:i4>1900598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_Toc524078004</vt:lpwstr>
      </vt:variant>
      <vt:variant>
        <vt:i4>1900598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_Toc524078003</vt:lpwstr>
      </vt:variant>
      <vt:variant>
        <vt:i4>1900598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_Toc524078002</vt:lpwstr>
      </vt:variant>
      <vt:variant>
        <vt:i4>1900598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_Toc524078001</vt:lpwstr>
      </vt:variant>
      <vt:variant>
        <vt:i4>1900598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_Toc524078000</vt:lpwstr>
      </vt:variant>
      <vt:variant>
        <vt:i4>1769535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_Toc524077999</vt:lpwstr>
      </vt:variant>
      <vt:variant>
        <vt:i4>1769535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_Toc524077998</vt:lpwstr>
      </vt:variant>
      <vt:variant>
        <vt:i4>1769535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_Toc524077997</vt:lpwstr>
      </vt:variant>
      <vt:variant>
        <vt:i4>1769535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_Toc524077996</vt:lpwstr>
      </vt:variant>
      <vt:variant>
        <vt:i4>1769535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_Toc524077995</vt:lpwstr>
      </vt:variant>
      <vt:variant>
        <vt:i4>1769535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_Toc524077994</vt:lpwstr>
      </vt:variant>
      <vt:variant>
        <vt:i4>1769535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_Toc524077993</vt:lpwstr>
      </vt:variant>
      <vt:variant>
        <vt:i4>1769535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_Toc524077992</vt:lpwstr>
      </vt:variant>
      <vt:variant>
        <vt:i4>1769535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_Toc524077991</vt:lpwstr>
      </vt:variant>
      <vt:variant>
        <vt:i4>1769535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_Toc524077990</vt:lpwstr>
      </vt:variant>
      <vt:variant>
        <vt:i4>1703999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_Toc524077989</vt:lpwstr>
      </vt:variant>
      <vt:variant>
        <vt:i4>1703999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_Toc524077988</vt:lpwstr>
      </vt:variant>
      <vt:variant>
        <vt:i4>1703999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_Toc524077987</vt:lpwstr>
      </vt:variant>
      <vt:variant>
        <vt:i4>1703999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_Toc524077986</vt:lpwstr>
      </vt:variant>
      <vt:variant>
        <vt:i4>983084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https://github.com/dreamingtech/jobbole_article</vt:lpwstr>
      </vt:variant>
      <vt:variant>
        <vt:lpwstr/>
      </vt:variant>
      <vt:variant>
        <vt:i4>983084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https://github.com/dreamingtech/jobbole_article</vt:lpwstr>
      </vt:variant>
      <vt:variant>
        <vt:lpwstr/>
      </vt:variant>
      <vt:variant>
        <vt:i4>983084</vt:i4>
      </vt:variant>
      <vt:variant>
        <vt:i4>156</vt:i4>
      </vt:variant>
      <vt:variant>
        <vt:i4>0</vt:i4>
      </vt:variant>
      <vt:variant>
        <vt:i4>5</vt:i4>
      </vt:variant>
      <vt:variant>
        <vt:lpwstr>https://github.com/dreamingtech/jobbole_article</vt:lpwstr>
      </vt:variant>
      <vt:variant>
        <vt:lpwstr/>
      </vt:variant>
      <vt:variant>
        <vt:i4>983084</vt:i4>
      </vt:variant>
      <vt:variant>
        <vt:i4>153</vt:i4>
      </vt:variant>
      <vt:variant>
        <vt:i4>0</vt:i4>
      </vt:variant>
      <vt:variant>
        <vt:i4>5</vt:i4>
      </vt:variant>
      <vt:variant>
        <vt:lpwstr>https://github.com/dreamingtech/jobbole_article</vt:lpwstr>
      </vt:variant>
      <vt:variant>
        <vt:lpwstr/>
      </vt:variant>
      <vt:variant>
        <vt:i4>3145786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https://github.com/dreamingtech/sciexp</vt:lpwstr>
      </vt:variant>
      <vt:variant>
        <vt:lpwstr/>
      </vt:variant>
      <vt:variant>
        <vt:i4>2949171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https://github.com/dreamingtech/hellobi</vt:lpwstr>
      </vt:variant>
      <vt:variant>
        <vt:lpwstr/>
      </vt:variant>
      <vt:variant>
        <vt:i4>2555919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_Toc1373908</vt:lpwstr>
      </vt:variant>
      <vt:variant>
        <vt:i4>2555919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_Toc1373907</vt:lpwstr>
      </vt:variant>
      <vt:variant>
        <vt:i4>2555919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_Toc1373906</vt:lpwstr>
      </vt:variant>
      <vt:variant>
        <vt:i4>2555919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_Toc1373905</vt:lpwstr>
      </vt:variant>
      <vt:variant>
        <vt:i4>2555919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_Toc1373904</vt:lpwstr>
      </vt:variant>
      <vt:variant>
        <vt:i4>2555919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_Toc1373903</vt:lpwstr>
      </vt:variant>
      <vt:variant>
        <vt:i4>2555919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_Toc1373902</vt:lpwstr>
      </vt:variant>
      <vt:variant>
        <vt:i4>2555919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_Toc1373901</vt:lpwstr>
      </vt:variant>
      <vt:variant>
        <vt:i4>2555919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_Toc1373900</vt:lpwstr>
      </vt:variant>
      <vt:variant>
        <vt:i4>3014670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_Toc1373899</vt:lpwstr>
      </vt:variant>
      <vt:variant>
        <vt:i4>3014670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_Toc1373898</vt:lpwstr>
      </vt:variant>
      <vt:variant>
        <vt:i4>3014670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_Toc1373897</vt:lpwstr>
      </vt:variant>
      <vt:variant>
        <vt:i4>3014670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_Toc1373896</vt:lpwstr>
      </vt:variant>
      <vt:variant>
        <vt:i4>3014670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_Toc1373895</vt:lpwstr>
      </vt:variant>
      <vt:variant>
        <vt:i4>3014670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_Toc1373894</vt:lpwstr>
      </vt:variant>
      <vt:variant>
        <vt:i4>3014670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_Toc1373893</vt:lpwstr>
      </vt:variant>
      <vt:variant>
        <vt:i4>3014670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_Toc1373892</vt:lpwstr>
      </vt:variant>
      <vt:variant>
        <vt:i4>3014670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_Toc1373891</vt:lpwstr>
      </vt:variant>
      <vt:variant>
        <vt:i4>3014670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_Toc1373890</vt:lpwstr>
      </vt:variant>
      <vt:variant>
        <vt:i4>3080206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_Toc1373889</vt:lpwstr>
      </vt:variant>
      <vt:variant>
        <vt:i4>3080206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_Toc1373888</vt:lpwstr>
      </vt:variant>
      <vt:variant>
        <vt:i4>3080206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_Toc1373887</vt:lpwstr>
      </vt:variant>
      <vt:variant>
        <vt:i4>3080206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_Toc1373886</vt:lpwstr>
      </vt:variant>
      <vt:variant>
        <vt:i4>3080206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_Toc1373885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我   的   歌   声  里</dc:creator>
  <cp:keywords/>
  <dc:description/>
  <cp:lastModifiedBy>David</cp:lastModifiedBy>
  <cp:revision>39</cp:revision>
  <cp:lastPrinted>2018-09-08T15:14:00Z</cp:lastPrinted>
  <dcterms:created xsi:type="dcterms:W3CDTF">2019-03-28T14:20:00Z</dcterms:created>
  <dcterms:modified xsi:type="dcterms:W3CDTF">2019-05-06T06:31:00Z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